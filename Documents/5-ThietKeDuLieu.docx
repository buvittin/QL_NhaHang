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3ACB0" w14:textId="77777777" w:rsidR="003548A8" w:rsidRDefault="003548A8" w:rsidP="003548A8">
      <w:pPr>
        <w:rPr>
          <w:lang w:val="en-US"/>
        </w:rPr>
      </w:pPr>
    </w:p>
    <w:p w14:paraId="5443ACB1" w14:textId="77777777" w:rsidR="00301562" w:rsidRDefault="00301562" w:rsidP="003548A8">
      <w:pPr>
        <w:rPr>
          <w:lang w:val="en-US"/>
        </w:rPr>
      </w:pPr>
    </w:p>
    <w:p w14:paraId="5443ACB2" w14:textId="77777777" w:rsidR="00301562" w:rsidRDefault="00301562" w:rsidP="003548A8">
      <w:pPr>
        <w:rPr>
          <w:lang w:val="en-US"/>
        </w:rPr>
      </w:pPr>
    </w:p>
    <w:p w14:paraId="5443ACB3" w14:textId="77777777" w:rsidR="00301562" w:rsidRDefault="00301562" w:rsidP="003548A8">
      <w:pPr>
        <w:rPr>
          <w:lang w:val="en-US"/>
        </w:rPr>
      </w:pPr>
    </w:p>
    <w:p w14:paraId="5443ACB4" w14:textId="77777777" w:rsidR="00301562" w:rsidRDefault="00301562" w:rsidP="003548A8">
      <w:pPr>
        <w:rPr>
          <w:lang w:val="en-US"/>
        </w:rPr>
      </w:pPr>
    </w:p>
    <w:p w14:paraId="5443ACB5" w14:textId="77777777" w:rsidR="00301562" w:rsidRDefault="00301562" w:rsidP="003548A8">
      <w:pPr>
        <w:rPr>
          <w:lang w:val="en-US"/>
        </w:rPr>
      </w:pPr>
    </w:p>
    <w:p w14:paraId="5443ACB6" w14:textId="77777777" w:rsidR="00301562" w:rsidRDefault="00301562" w:rsidP="003548A8">
      <w:pPr>
        <w:rPr>
          <w:lang w:val="en-US"/>
        </w:rPr>
      </w:pPr>
    </w:p>
    <w:p w14:paraId="5443ACB7" w14:textId="77777777" w:rsidR="003548A8" w:rsidRPr="003548A8" w:rsidRDefault="003548A8" w:rsidP="003548A8">
      <w:pPr>
        <w:rPr>
          <w:lang w:val="en-US"/>
        </w:rPr>
      </w:pPr>
    </w:p>
    <w:p w14:paraId="5443ACB8" w14:textId="47432AF2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183105" w:rsidRPr="00183105">
        <w:rPr>
          <w:color w:val="0000FF"/>
          <w:lang w:val="en-US"/>
        </w:rPr>
        <w:t>Quản Lý Nhà Hàng</w:t>
      </w:r>
    </w:p>
    <w:p w14:paraId="5443ACB9" w14:textId="77777777" w:rsidR="007A1DE8" w:rsidRPr="007A1DE8" w:rsidRDefault="007A1DE8" w:rsidP="007A1DE8">
      <w:pPr>
        <w:rPr>
          <w:lang w:val="en-US"/>
        </w:rPr>
      </w:pPr>
    </w:p>
    <w:p w14:paraId="5443ACBA" w14:textId="1DB9C036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83105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5443ACBB" w14:textId="77777777" w:rsidR="00D234F3" w:rsidRDefault="00D234F3">
      <w:pPr>
        <w:pStyle w:val="Title"/>
        <w:jc w:val="both"/>
        <w:rPr>
          <w:lang w:val="en-US"/>
        </w:rPr>
      </w:pPr>
    </w:p>
    <w:p w14:paraId="5443ACBC" w14:textId="77777777" w:rsidR="003548A8" w:rsidRDefault="003548A8" w:rsidP="003548A8">
      <w:pPr>
        <w:rPr>
          <w:lang w:val="en-US"/>
        </w:rPr>
      </w:pPr>
    </w:p>
    <w:p w14:paraId="5443ACBD" w14:textId="77777777" w:rsidR="00301562" w:rsidRDefault="00301562" w:rsidP="003548A8">
      <w:pPr>
        <w:rPr>
          <w:lang w:val="en-US"/>
        </w:rPr>
      </w:pPr>
    </w:p>
    <w:p w14:paraId="5443ACBE" w14:textId="77777777" w:rsidR="00301562" w:rsidRDefault="00301562" w:rsidP="003548A8">
      <w:pPr>
        <w:rPr>
          <w:lang w:val="en-US"/>
        </w:rPr>
      </w:pPr>
    </w:p>
    <w:p w14:paraId="5443ACBF" w14:textId="77777777" w:rsidR="00301562" w:rsidRDefault="00301562" w:rsidP="003548A8">
      <w:pPr>
        <w:rPr>
          <w:lang w:val="en-US"/>
        </w:rPr>
      </w:pPr>
    </w:p>
    <w:p w14:paraId="5443ACC0" w14:textId="77777777" w:rsidR="00301562" w:rsidRDefault="00301562" w:rsidP="003548A8">
      <w:pPr>
        <w:rPr>
          <w:lang w:val="en-US"/>
        </w:rPr>
      </w:pPr>
    </w:p>
    <w:p w14:paraId="5443ACC1" w14:textId="77777777" w:rsidR="00301562" w:rsidRDefault="00301562" w:rsidP="003548A8">
      <w:pPr>
        <w:rPr>
          <w:lang w:val="en-US"/>
        </w:rPr>
      </w:pPr>
    </w:p>
    <w:p w14:paraId="5443ACC2" w14:textId="77777777" w:rsidR="00301562" w:rsidRDefault="00301562" w:rsidP="003548A8">
      <w:pPr>
        <w:rPr>
          <w:lang w:val="en-US"/>
        </w:rPr>
      </w:pPr>
    </w:p>
    <w:p w14:paraId="5443ACC3" w14:textId="77777777" w:rsidR="00301562" w:rsidRDefault="00301562" w:rsidP="003548A8">
      <w:pPr>
        <w:rPr>
          <w:lang w:val="en-US"/>
        </w:rPr>
      </w:pPr>
    </w:p>
    <w:p w14:paraId="5443ACC4" w14:textId="77777777" w:rsidR="00301562" w:rsidRDefault="00301562" w:rsidP="003548A8">
      <w:pPr>
        <w:rPr>
          <w:lang w:val="en-US"/>
        </w:rPr>
      </w:pPr>
    </w:p>
    <w:p w14:paraId="5443ACC5" w14:textId="77777777" w:rsidR="003548A8" w:rsidRDefault="003548A8" w:rsidP="003548A8">
      <w:pPr>
        <w:rPr>
          <w:lang w:val="en-US"/>
        </w:rPr>
      </w:pPr>
    </w:p>
    <w:p w14:paraId="5443ACC6" w14:textId="77777777" w:rsidR="003548A8" w:rsidRDefault="003548A8" w:rsidP="003548A8">
      <w:pPr>
        <w:rPr>
          <w:lang w:val="en-US"/>
        </w:rPr>
      </w:pPr>
    </w:p>
    <w:p w14:paraId="5443ACC7" w14:textId="77777777" w:rsidR="003548A8" w:rsidRDefault="003548A8" w:rsidP="003548A8">
      <w:pPr>
        <w:rPr>
          <w:lang w:val="en-US"/>
        </w:rPr>
      </w:pPr>
    </w:p>
    <w:p w14:paraId="5443ACC8" w14:textId="77777777" w:rsidR="003548A8" w:rsidRDefault="003548A8" w:rsidP="003548A8">
      <w:pPr>
        <w:rPr>
          <w:lang w:val="en-US"/>
        </w:rPr>
      </w:pPr>
    </w:p>
    <w:p w14:paraId="5443ACC9" w14:textId="77777777" w:rsidR="003548A8" w:rsidRDefault="003548A8" w:rsidP="003548A8">
      <w:pPr>
        <w:rPr>
          <w:lang w:val="en-US"/>
        </w:rPr>
      </w:pPr>
    </w:p>
    <w:p w14:paraId="5443ACCA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FB338E8" w14:textId="77777777" w:rsidR="00183105" w:rsidRDefault="00183105" w:rsidP="00183105">
      <w:pPr>
        <w:tabs>
          <w:tab w:val="left" w:pos="2700"/>
          <w:tab w:val="left" w:pos="3960"/>
        </w:tabs>
        <w:ind w:firstLine="2700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1442052</w:t>
      </w:r>
      <w:r>
        <w:rPr>
          <w:rFonts w:ascii="Arial" w:hAnsi="Arial" w:cs="Arial"/>
          <w:color w:val="0000FF"/>
          <w:sz w:val="30"/>
          <w:szCs w:val="30"/>
          <w:lang w:val="en-US"/>
        </w:rPr>
        <w:tab/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Phạm Đại Lượng</w:t>
      </w:r>
    </w:p>
    <w:p w14:paraId="499B073E" w14:textId="77777777" w:rsidR="00183105" w:rsidRDefault="00183105" w:rsidP="00183105">
      <w:pPr>
        <w:tabs>
          <w:tab w:val="left" w:pos="2700"/>
          <w:tab w:val="left" w:pos="3960"/>
        </w:tabs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ab/>
        <w:t>1442091</w:t>
      </w:r>
      <w:r>
        <w:rPr>
          <w:rFonts w:ascii="Arial" w:hAnsi="Arial" w:cs="Arial"/>
          <w:color w:val="0000FF"/>
          <w:sz w:val="30"/>
          <w:szCs w:val="30"/>
          <w:lang w:val="en-US"/>
        </w:rPr>
        <w:tab/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Trần Tiến Thịnh</w:t>
      </w:r>
    </w:p>
    <w:p w14:paraId="5B71A76B" w14:textId="77777777" w:rsidR="00183105" w:rsidRPr="003548A8" w:rsidRDefault="00183105" w:rsidP="00183105">
      <w:pPr>
        <w:tabs>
          <w:tab w:val="left" w:pos="2700"/>
          <w:tab w:val="left" w:pos="3960"/>
        </w:tabs>
        <w:rPr>
          <w:sz w:val="30"/>
          <w:szCs w:val="30"/>
          <w:lang w:val="en-US"/>
        </w:rPr>
        <w:sectPr w:rsidR="00183105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ab/>
        <w:t>1442096</w:t>
      </w:r>
      <w:r>
        <w:rPr>
          <w:rFonts w:ascii="Arial" w:hAnsi="Arial" w:cs="Arial"/>
          <w:color w:val="0000FF"/>
          <w:sz w:val="30"/>
          <w:szCs w:val="30"/>
          <w:lang w:val="en-US"/>
        </w:rPr>
        <w:tab/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Bùi Viết Tiến</w:t>
      </w:r>
    </w:p>
    <w:p w14:paraId="5443ACCE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443ACC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443ACD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5443ACD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5" w14:textId="16869D96" w:rsidR="00E95D0C" w:rsidRPr="003548A8" w:rsidRDefault="00601D5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18/01/2016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6" w14:textId="04F079B0" w:rsidR="00E95D0C" w:rsidRPr="003548A8" w:rsidRDefault="00601D5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7" w14:textId="53644703" w:rsidR="00E95D0C" w:rsidRPr="0037628A" w:rsidRDefault="0018310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liệu, mô hình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CD5C" w14:textId="77777777" w:rsidR="00183105" w:rsidRDefault="00183105" w:rsidP="0018310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Phạm Đại Lượng</w:t>
            </w:r>
          </w:p>
          <w:p w14:paraId="785801BC" w14:textId="77777777" w:rsidR="00183105" w:rsidRDefault="00183105" w:rsidP="0018310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536279">
              <w:rPr>
                <w:rFonts w:eastAsia="SimSun"/>
                <w:lang w:val="en-US"/>
              </w:rPr>
              <w:t>Trần Tiến Thịnh</w:t>
            </w:r>
          </w:p>
          <w:p w14:paraId="5443ACD8" w14:textId="634775CB" w:rsidR="00E95D0C" w:rsidRPr="003548A8" w:rsidRDefault="00183105" w:rsidP="00183105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Bùi Viết Tiến</w:t>
            </w:r>
          </w:p>
        </w:tc>
      </w:tr>
      <w:tr w:rsidR="00E95D0C" w:rsidRPr="007A1DE8" w14:paraId="5443ACD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443ACE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D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443ACE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CE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443ACE9" w14:textId="77777777" w:rsidR="00A23833" w:rsidRDefault="00A23833" w:rsidP="0031511D">
      <w:pPr>
        <w:pStyle w:val="Title"/>
        <w:rPr>
          <w:lang w:val="en-US"/>
        </w:rPr>
      </w:pPr>
    </w:p>
    <w:p w14:paraId="5443ACEA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443ACEB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5443ACEC" w14:textId="77777777" w:rsidR="00C14AB8" w:rsidRDefault="00F307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5443ACED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443ACEE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443ACF1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14:paraId="5443ACF2" w14:textId="77777777" w:rsidR="00C14AB8" w:rsidRDefault="00C14AB8" w:rsidP="00C14AB8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 xml:space="preserve">Vẽ sơ đồ logic của phần mềm. Cần lưu ý có bảng tham số và các bảng danh mục cần thiết để đảm bảo tính tiến hóa của phần mềm. </w:t>
      </w:r>
    </w:p>
    <w:p w14:paraId="3982FD51" w14:textId="06CF80CE" w:rsidR="00601D50" w:rsidRPr="005F2DFA" w:rsidRDefault="004376D2" w:rsidP="00C14AB8">
      <w:pPr>
        <w:pStyle w:val="BodyText"/>
        <w:rPr>
          <w:i/>
          <w:color w:val="0000FF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618D0CB1" wp14:editId="54D1981B">
            <wp:extent cx="5732145" cy="367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CF5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369451399"/>
      <w:bookmarkStart w:id="4" w:name="_GoBack"/>
      <w:bookmarkEnd w:id="4"/>
      <w:r w:rsidRPr="005F2DFA">
        <w:t>Mô tả chi tiết các kiểu dữ liệu trong sơ đồ logic</w:t>
      </w:r>
      <w:bookmarkEnd w:id="2"/>
      <w:bookmarkEnd w:id="3"/>
    </w:p>
    <w:p w14:paraId="5443ACF6" w14:textId="513CD315" w:rsidR="003C2F0F" w:rsidRPr="004376D2" w:rsidRDefault="004376D2" w:rsidP="003C2F0F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HangHoa</w:t>
      </w:r>
    </w:p>
    <w:tbl>
      <w:tblPr>
        <w:tblStyle w:val="TableGrid"/>
        <w:tblW w:w="9243" w:type="dxa"/>
        <w:tblLayout w:type="fixed"/>
        <w:tblLook w:val="01E0" w:firstRow="1" w:lastRow="1" w:firstColumn="1" w:lastColumn="1" w:noHBand="0" w:noVBand="0"/>
      </w:tblPr>
      <w:tblGrid>
        <w:gridCol w:w="918"/>
        <w:gridCol w:w="2340"/>
        <w:gridCol w:w="900"/>
        <w:gridCol w:w="1800"/>
        <w:gridCol w:w="3285"/>
      </w:tblGrid>
      <w:tr w:rsidR="003C2F0F" w:rsidRPr="005F2DFA" w14:paraId="5443ACFC" w14:textId="77777777" w:rsidTr="002F7431">
        <w:tc>
          <w:tcPr>
            <w:tcW w:w="918" w:type="dxa"/>
          </w:tcPr>
          <w:p w14:paraId="5443ACF7" w14:textId="77777777" w:rsidR="003C2F0F" w:rsidRPr="005F2DFA" w:rsidRDefault="003C2F0F" w:rsidP="00F10F04">
            <w:r w:rsidRPr="005F2DFA">
              <w:t>STT</w:t>
            </w:r>
          </w:p>
        </w:tc>
        <w:tc>
          <w:tcPr>
            <w:tcW w:w="2340" w:type="dxa"/>
          </w:tcPr>
          <w:p w14:paraId="5443ACF8" w14:textId="77777777"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900" w:type="dxa"/>
          </w:tcPr>
          <w:p w14:paraId="5443ACF9" w14:textId="77777777" w:rsidR="003C2F0F" w:rsidRPr="005F2DFA" w:rsidRDefault="003C2F0F" w:rsidP="006F26AA">
            <w:pPr>
              <w:jc w:val="center"/>
            </w:pPr>
            <w:r w:rsidRPr="005F2DFA">
              <w:t>Kiểu</w:t>
            </w:r>
          </w:p>
        </w:tc>
        <w:tc>
          <w:tcPr>
            <w:tcW w:w="1800" w:type="dxa"/>
          </w:tcPr>
          <w:p w14:paraId="5443ACFA" w14:textId="77777777" w:rsidR="003C2F0F" w:rsidRPr="005F2DFA" w:rsidRDefault="003C2F0F" w:rsidP="006F26AA">
            <w:pPr>
              <w:jc w:val="center"/>
            </w:pPr>
            <w:r w:rsidRPr="005F2DFA">
              <w:t>Ràng buộc</w:t>
            </w:r>
          </w:p>
        </w:tc>
        <w:tc>
          <w:tcPr>
            <w:tcW w:w="3285" w:type="dxa"/>
          </w:tcPr>
          <w:p w14:paraId="5443ACFB" w14:textId="77777777" w:rsidR="003C2F0F" w:rsidRPr="005F2DFA" w:rsidRDefault="003C2F0F" w:rsidP="00F10F04">
            <w:r w:rsidRPr="005F2DFA">
              <w:t>Ý nghĩa/ghi chú</w:t>
            </w:r>
          </w:p>
        </w:tc>
      </w:tr>
      <w:tr w:rsidR="009804C7" w:rsidRPr="009804C7" w14:paraId="5443AD02" w14:textId="77777777" w:rsidTr="002F7431">
        <w:tc>
          <w:tcPr>
            <w:tcW w:w="918" w:type="dxa"/>
          </w:tcPr>
          <w:p w14:paraId="5443ACFD" w14:textId="7F9EC590" w:rsidR="002F7431" w:rsidRPr="009804C7" w:rsidRDefault="002F7431" w:rsidP="002F7431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40" w:type="dxa"/>
          </w:tcPr>
          <w:p w14:paraId="5443ACFE" w14:textId="0DEBE650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Mã số</w:t>
            </w:r>
          </w:p>
        </w:tc>
        <w:tc>
          <w:tcPr>
            <w:tcW w:w="900" w:type="dxa"/>
          </w:tcPr>
          <w:p w14:paraId="5443ACFF" w14:textId="68835F00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800" w:type="dxa"/>
          </w:tcPr>
          <w:p w14:paraId="5443AD00" w14:textId="1EE96BC9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Khóa chính</w:t>
            </w:r>
          </w:p>
        </w:tc>
        <w:tc>
          <w:tcPr>
            <w:tcW w:w="3285" w:type="dxa"/>
          </w:tcPr>
          <w:p w14:paraId="5443AD01" w14:textId="5985EBA3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Mã số hàng hóa</w:t>
            </w:r>
          </w:p>
        </w:tc>
      </w:tr>
      <w:tr w:rsidR="009804C7" w:rsidRPr="009804C7" w14:paraId="5443AD08" w14:textId="77777777" w:rsidTr="002F7431">
        <w:tc>
          <w:tcPr>
            <w:tcW w:w="918" w:type="dxa"/>
          </w:tcPr>
          <w:p w14:paraId="5443AD03" w14:textId="090E15EF" w:rsidR="002F7431" w:rsidRPr="009804C7" w:rsidRDefault="002F7431" w:rsidP="002F7431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340" w:type="dxa"/>
          </w:tcPr>
          <w:p w14:paraId="5443AD04" w14:textId="2DEF364C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Tên</w:t>
            </w:r>
          </w:p>
        </w:tc>
        <w:tc>
          <w:tcPr>
            <w:tcW w:w="900" w:type="dxa"/>
          </w:tcPr>
          <w:p w14:paraId="5443AD05" w14:textId="0DF14997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800" w:type="dxa"/>
          </w:tcPr>
          <w:p w14:paraId="5443AD06" w14:textId="77777777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285" w:type="dxa"/>
          </w:tcPr>
          <w:p w14:paraId="5443AD07" w14:textId="01ADBC76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Tên mặt hàng</w:t>
            </w:r>
          </w:p>
        </w:tc>
      </w:tr>
      <w:tr w:rsidR="009804C7" w:rsidRPr="009804C7" w14:paraId="6B658602" w14:textId="77777777" w:rsidTr="002F7431">
        <w:tc>
          <w:tcPr>
            <w:tcW w:w="918" w:type="dxa"/>
          </w:tcPr>
          <w:p w14:paraId="37093DE0" w14:textId="7C6C2599" w:rsidR="002F7431" w:rsidRPr="009804C7" w:rsidRDefault="002F7431" w:rsidP="002F7431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340" w:type="dxa"/>
          </w:tcPr>
          <w:p w14:paraId="78979D47" w14:textId="4D02D408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Số lượng</w:t>
            </w:r>
          </w:p>
        </w:tc>
        <w:tc>
          <w:tcPr>
            <w:tcW w:w="900" w:type="dxa"/>
          </w:tcPr>
          <w:p w14:paraId="6B79A400" w14:textId="6CAF17BE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800" w:type="dxa"/>
          </w:tcPr>
          <w:p w14:paraId="349593E7" w14:textId="77777777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285" w:type="dxa"/>
          </w:tcPr>
          <w:p w14:paraId="6957E127" w14:textId="0123B218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Số lượng của mặt hàng có trong kho</w:t>
            </w:r>
          </w:p>
        </w:tc>
      </w:tr>
      <w:tr w:rsidR="009804C7" w:rsidRPr="009804C7" w14:paraId="723307E5" w14:textId="77777777" w:rsidTr="002F7431">
        <w:tc>
          <w:tcPr>
            <w:tcW w:w="918" w:type="dxa"/>
          </w:tcPr>
          <w:p w14:paraId="16AD98C6" w14:textId="5BEB4C20" w:rsidR="002F7431" w:rsidRPr="009804C7" w:rsidRDefault="002F7431" w:rsidP="002F7431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340" w:type="dxa"/>
          </w:tcPr>
          <w:p w14:paraId="1CCA9B87" w14:textId="31E71496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  <w:lang w:val="en-US"/>
              </w:rPr>
              <w:t>Mã</w:t>
            </w:r>
            <w:r w:rsidRPr="009804C7">
              <w:rPr>
                <w:color w:val="000000" w:themeColor="text1"/>
              </w:rPr>
              <w:t xml:space="preserve"> </w:t>
            </w:r>
            <w:r w:rsidRPr="009804C7">
              <w:rPr>
                <w:color w:val="000000" w:themeColor="text1"/>
                <w:lang w:val="en-US"/>
              </w:rPr>
              <w:t>n</w:t>
            </w:r>
            <w:r w:rsidRPr="009804C7">
              <w:rPr>
                <w:color w:val="000000" w:themeColor="text1"/>
              </w:rPr>
              <w:t>hà cung cấp</w:t>
            </w:r>
          </w:p>
        </w:tc>
        <w:tc>
          <w:tcPr>
            <w:tcW w:w="900" w:type="dxa"/>
          </w:tcPr>
          <w:p w14:paraId="23BD5B58" w14:textId="7D86D4E8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800" w:type="dxa"/>
          </w:tcPr>
          <w:p w14:paraId="3265F585" w14:textId="7408D22C" w:rsidR="002F7431" w:rsidRPr="009804C7" w:rsidRDefault="009804C7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K</w:t>
            </w:r>
            <w:r w:rsidR="00A85FFA" w:rsidRPr="009804C7">
              <w:rPr>
                <w:color w:val="000000" w:themeColor="text1"/>
                <w:lang w:val="en-US"/>
              </w:rPr>
              <w:t>hóa ngoại</w:t>
            </w:r>
          </w:p>
        </w:tc>
        <w:tc>
          <w:tcPr>
            <w:tcW w:w="3285" w:type="dxa"/>
          </w:tcPr>
          <w:p w14:paraId="0C88ABC9" w14:textId="5173F12D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Là mã số nhà cung cấp</w:t>
            </w:r>
          </w:p>
        </w:tc>
      </w:tr>
      <w:tr w:rsidR="009804C7" w:rsidRPr="009804C7" w14:paraId="1C3353B6" w14:textId="77777777" w:rsidTr="002F7431">
        <w:tc>
          <w:tcPr>
            <w:tcW w:w="918" w:type="dxa"/>
          </w:tcPr>
          <w:p w14:paraId="0196D2E0" w14:textId="6CD4570A" w:rsidR="002F7431" w:rsidRPr="009804C7" w:rsidRDefault="002F7431" w:rsidP="002F7431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340" w:type="dxa"/>
          </w:tcPr>
          <w:p w14:paraId="122490A7" w14:textId="2F265442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  <w:lang w:val="en-US"/>
              </w:rPr>
              <w:t>Mã n</w:t>
            </w:r>
            <w:r w:rsidRPr="009804C7">
              <w:rPr>
                <w:color w:val="000000" w:themeColor="text1"/>
              </w:rPr>
              <w:t>hóm hàng hóa</w:t>
            </w:r>
          </w:p>
        </w:tc>
        <w:tc>
          <w:tcPr>
            <w:tcW w:w="900" w:type="dxa"/>
          </w:tcPr>
          <w:p w14:paraId="1FCE0FC4" w14:textId="2A836C67" w:rsidR="002F7431" w:rsidRPr="009804C7" w:rsidRDefault="002F7431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  <w:lang w:val="en-US"/>
              </w:rPr>
            </w:pPr>
            <w:r w:rsidRPr="009804C7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800" w:type="dxa"/>
          </w:tcPr>
          <w:p w14:paraId="3F3FA0EA" w14:textId="71B2D7EB" w:rsidR="002F7431" w:rsidRPr="009804C7" w:rsidRDefault="009804C7" w:rsidP="006F26AA">
            <w:pPr>
              <w:pStyle w:val="BodyText"/>
              <w:spacing w:after="0" w:line="240" w:lineRule="auto"/>
              <w:ind w:left="0"/>
              <w:jc w:val="center"/>
              <w:rPr>
                <w:color w:val="000000" w:themeColor="text1"/>
              </w:rPr>
            </w:pPr>
            <w:r w:rsidRPr="009804C7">
              <w:rPr>
                <w:color w:val="000000" w:themeColor="text1"/>
                <w:lang w:val="en-US"/>
              </w:rPr>
              <w:t>K</w:t>
            </w:r>
            <w:r w:rsidR="00A85FFA" w:rsidRPr="009804C7">
              <w:rPr>
                <w:color w:val="000000" w:themeColor="text1"/>
                <w:lang w:val="en-US"/>
              </w:rPr>
              <w:t>hóa ngoại</w:t>
            </w:r>
          </w:p>
        </w:tc>
        <w:tc>
          <w:tcPr>
            <w:tcW w:w="3285" w:type="dxa"/>
          </w:tcPr>
          <w:p w14:paraId="070D16E0" w14:textId="67F82D7F" w:rsidR="002F7431" w:rsidRPr="009804C7" w:rsidRDefault="002F7431" w:rsidP="002F7431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9804C7">
              <w:rPr>
                <w:color w:val="000000" w:themeColor="text1"/>
              </w:rPr>
              <w:t>Là mã số nhóm hàng hóa</w:t>
            </w:r>
          </w:p>
        </w:tc>
      </w:tr>
    </w:tbl>
    <w:p w14:paraId="5443AD09" w14:textId="6E9ED699" w:rsidR="003C2F0F" w:rsidRPr="009804C7" w:rsidRDefault="00F1732D" w:rsidP="009804C7">
      <w:pPr>
        <w:pStyle w:val="BodyText"/>
        <w:rPr>
          <w:i/>
          <w:color w:val="0000FF"/>
          <w:lang w:val="en-US"/>
        </w:rPr>
      </w:pPr>
      <w:r w:rsidRPr="009804C7">
        <w:rPr>
          <w:i/>
          <w:color w:val="0000FF"/>
          <w:lang w:val="en-US"/>
        </w:rPr>
        <w:t>NhomHangHoa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1732D" w14:paraId="4E984FD9" w14:textId="77777777" w:rsidTr="0043307C">
        <w:tc>
          <w:tcPr>
            <w:tcW w:w="758" w:type="dxa"/>
          </w:tcPr>
          <w:p w14:paraId="47F93272" w14:textId="77777777" w:rsidR="00F1732D" w:rsidRPr="00F44EE4" w:rsidRDefault="00F1732D" w:rsidP="00F1732D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E11089F" w14:textId="77777777" w:rsidR="00F1732D" w:rsidRPr="00F44EE4" w:rsidRDefault="00F1732D" w:rsidP="00F1732D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E8480FF" w14:textId="64E26548" w:rsidR="00F1732D" w:rsidRPr="00363B6E" w:rsidRDefault="00F1732D" w:rsidP="00F1732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2C558A2F" w14:textId="77777777" w:rsidR="00F1732D" w:rsidRPr="00F44EE4" w:rsidRDefault="00F1732D" w:rsidP="00F1732D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8A2F4DA" w14:textId="77777777" w:rsidR="00F1732D" w:rsidRPr="00F44EE4" w:rsidRDefault="00F1732D" w:rsidP="00F1732D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1732D" w14:paraId="03B02A23" w14:textId="77777777" w:rsidTr="0043307C">
        <w:tc>
          <w:tcPr>
            <w:tcW w:w="758" w:type="dxa"/>
          </w:tcPr>
          <w:p w14:paraId="443C0CF3" w14:textId="77777777" w:rsidR="00F1732D" w:rsidRPr="009B09D0" w:rsidRDefault="00F1732D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EC9AD4E" w14:textId="77777777" w:rsidR="00F1732D" w:rsidRPr="009B09D0" w:rsidRDefault="00F1732D" w:rsidP="00F1732D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14:paraId="2A0A59D0" w14:textId="7827F2E3" w:rsidR="00F1732D" w:rsidRPr="00363B6E" w:rsidRDefault="00BA2961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6A24372F" w14:textId="7F6359AE" w:rsidR="00F1732D" w:rsidRPr="00F1732D" w:rsidRDefault="00BA2961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646" w:type="dxa"/>
          </w:tcPr>
          <w:p w14:paraId="0A65EFE0" w14:textId="77777777" w:rsidR="00F1732D" w:rsidRPr="009B09D0" w:rsidRDefault="00F1732D" w:rsidP="00F1732D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nhóm hàng hóa</w:t>
            </w:r>
          </w:p>
        </w:tc>
      </w:tr>
      <w:tr w:rsidR="00F1732D" w14:paraId="076FADBA" w14:textId="77777777" w:rsidTr="0043307C">
        <w:tc>
          <w:tcPr>
            <w:tcW w:w="758" w:type="dxa"/>
          </w:tcPr>
          <w:p w14:paraId="184D3850" w14:textId="77777777" w:rsidR="00F1732D" w:rsidRDefault="00F1732D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576265C" w14:textId="77777777" w:rsidR="00F1732D" w:rsidRDefault="00F1732D" w:rsidP="00F1732D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14:paraId="00AA7456" w14:textId="0147F4D9" w:rsidR="00F1732D" w:rsidRDefault="00BA2961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263DC3B6" w14:textId="55A6A1FE" w:rsidR="00F1732D" w:rsidRPr="00F1732D" w:rsidRDefault="00F1732D" w:rsidP="00F1732D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</w:p>
        </w:tc>
        <w:tc>
          <w:tcPr>
            <w:tcW w:w="3646" w:type="dxa"/>
          </w:tcPr>
          <w:p w14:paraId="2A89E700" w14:textId="77777777" w:rsidR="00F1732D" w:rsidRDefault="00F1732D" w:rsidP="00F1732D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 của mặt hàng</w:t>
            </w:r>
          </w:p>
        </w:tc>
      </w:tr>
    </w:tbl>
    <w:p w14:paraId="7705D2B2" w14:textId="77777777" w:rsidR="00F3079C" w:rsidRDefault="00F3079C" w:rsidP="003C2F0F">
      <w:pPr>
        <w:pStyle w:val="BodyText"/>
        <w:ind w:left="0"/>
        <w:rPr>
          <w:i/>
          <w:color w:val="0000FF"/>
          <w:lang w:val="en-US"/>
        </w:rPr>
      </w:pPr>
    </w:p>
    <w:p w14:paraId="468DF8EB" w14:textId="77777777" w:rsidR="00F3079C" w:rsidRDefault="00F3079C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1DB2C791" w14:textId="3570E1AA" w:rsidR="00F1732D" w:rsidRDefault="00F1732D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>NhaCungCap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1732D" w14:paraId="7A0BCEE8" w14:textId="77777777" w:rsidTr="0043307C">
        <w:tc>
          <w:tcPr>
            <w:tcW w:w="758" w:type="dxa"/>
          </w:tcPr>
          <w:p w14:paraId="68B0F873" w14:textId="77777777" w:rsidR="00F1732D" w:rsidRPr="00F44EE4" w:rsidRDefault="00F1732D" w:rsidP="00BA2961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8384A16" w14:textId="77777777" w:rsidR="00F1732D" w:rsidRPr="00F44EE4" w:rsidRDefault="00F1732D" w:rsidP="00BA2961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27F26ED" w14:textId="1BFCA68A" w:rsidR="00F1732D" w:rsidRPr="00363B6E" w:rsidRDefault="00BA2961" w:rsidP="00BA296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73053261" w14:textId="743DACE1" w:rsidR="00F1732D" w:rsidRPr="00BA2961" w:rsidRDefault="00BA2961" w:rsidP="00BA2961">
            <w:pPr>
              <w:spacing w:line="360" w:lineRule="auto"/>
              <w:jc w:val="center"/>
              <w:rPr>
                <w:lang w:val="en-US"/>
              </w:rPr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96A9CBD" w14:textId="77777777" w:rsidR="00F1732D" w:rsidRPr="00F44EE4" w:rsidRDefault="00F1732D" w:rsidP="00BA2961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1732D" w14:paraId="3444C7B7" w14:textId="77777777" w:rsidTr="0043307C">
        <w:tc>
          <w:tcPr>
            <w:tcW w:w="758" w:type="dxa"/>
          </w:tcPr>
          <w:p w14:paraId="320D88BA" w14:textId="77777777" w:rsidR="00F1732D" w:rsidRPr="009B09D0" w:rsidRDefault="00F1732D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C431785" w14:textId="77777777" w:rsidR="00F1732D" w:rsidRPr="00D104AC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14:paraId="44EA1BE3" w14:textId="7D1E2D0B" w:rsidR="00F1732D" w:rsidRPr="00363B6E" w:rsidRDefault="00BA2961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643CB3BF" w14:textId="6472234C" w:rsidR="00F1732D" w:rsidRDefault="00BA2961" w:rsidP="00BA2961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Khóa Chính</w:t>
            </w:r>
          </w:p>
        </w:tc>
        <w:tc>
          <w:tcPr>
            <w:tcW w:w="3646" w:type="dxa"/>
          </w:tcPr>
          <w:p w14:paraId="07C88FE4" w14:textId="77777777" w:rsidR="00F1732D" w:rsidRPr="00D104AC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nhóm hàng hóa</w:t>
            </w:r>
          </w:p>
        </w:tc>
      </w:tr>
      <w:tr w:rsidR="00F1732D" w14:paraId="0BC0C519" w14:textId="77777777" w:rsidTr="0043307C">
        <w:tc>
          <w:tcPr>
            <w:tcW w:w="758" w:type="dxa"/>
          </w:tcPr>
          <w:p w14:paraId="4DAE7F90" w14:textId="77777777" w:rsidR="00F1732D" w:rsidRDefault="00F1732D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A60871D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14:paraId="242C282C" w14:textId="09B30233" w:rsidR="00F1732D" w:rsidRDefault="00BA2961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4D0DE225" w14:textId="77777777" w:rsidR="00F1732D" w:rsidRDefault="00F1732D" w:rsidP="00BA2961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28A98E31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 của nhà cung câp</w:t>
            </w:r>
          </w:p>
        </w:tc>
      </w:tr>
      <w:tr w:rsidR="00F1732D" w14:paraId="06A051F5" w14:textId="77777777" w:rsidTr="0043307C">
        <w:tc>
          <w:tcPr>
            <w:tcW w:w="758" w:type="dxa"/>
          </w:tcPr>
          <w:p w14:paraId="7D55F4A5" w14:textId="77777777" w:rsidR="00F1732D" w:rsidRDefault="00F1732D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6597505B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</w:tcPr>
          <w:p w14:paraId="78F29AFB" w14:textId="3368141A" w:rsidR="00F1732D" w:rsidRDefault="00BA2961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0E308CEB" w14:textId="77777777" w:rsidR="00F1732D" w:rsidRDefault="00F1732D" w:rsidP="00BA2961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779ABF0D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Địa chỉ của nhà cung cấp</w:t>
            </w:r>
          </w:p>
        </w:tc>
      </w:tr>
      <w:tr w:rsidR="00F1732D" w14:paraId="2CEDBA05" w14:textId="77777777" w:rsidTr="0043307C">
        <w:tc>
          <w:tcPr>
            <w:tcW w:w="758" w:type="dxa"/>
          </w:tcPr>
          <w:p w14:paraId="4F74DDC6" w14:textId="77777777" w:rsidR="00F1732D" w:rsidRDefault="00F1732D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16CD07E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14:paraId="56874A43" w14:textId="3AD7FE6A" w:rsidR="00F1732D" w:rsidRDefault="00BA2961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1F38DA0A" w14:textId="77777777" w:rsidR="00F1732D" w:rsidRDefault="00F1732D" w:rsidP="00BA2961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6311621C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 của nhà cung cấp</w:t>
            </w:r>
          </w:p>
        </w:tc>
      </w:tr>
      <w:tr w:rsidR="00F1732D" w14:paraId="166481AC" w14:textId="77777777" w:rsidTr="0043307C">
        <w:tc>
          <w:tcPr>
            <w:tcW w:w="758" w:type="dxa"/>
          </w:tcPr>
          <w:p w14:paraId="3706103C" w14:textId="77777777" w:rsidR="00F1732D" w:rsidRDefault="00F1732D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7EA98D08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Thông tin</w:t>
            </w:r>
          </w:p>
        </w:tc>
        <w:tc>
          <w:tcPr>
            <w:tcW w:w="1566" w:type="dxa"/>
          </w:tcPr>
          <w:p w14:paraId="499477CC" w14:textId="0B48019A" w:rsidR="00F1732D" w:rsidRDefault="00BA2961" w:rsidP="00BA296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5FC4ABBE" w14:textId="77777777" w:rsidR="00F1732D" w:rsidRDefault="00F1732D" w:rsidP="00BA2961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16FD81AD" w14:textId="77777777" w:rsidR="00F1732D" w:rsidRDefault="00F1732D" w:rsidP="00BA296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Thông tin thêm của nhà cung cấp</w:t>
            </w:r>
          </w:p>
        </w:tc>
      </w:tr>
    </w:tbl>
    <w:p w14:paraId="401B6C54" w14:textId="56D9E524" w:rsidR="00F1732D" w:rsidRDefault="00FE1715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CongThucMonAn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E1715" w14:paraId="38FE7167" w14:textId="77777777" w:rsidTr="0043307C">
        <w:tc>
          <w:tcPr>
            <w:tcW w:w="758" w:type="dxa"/>
          </w:tcPr>
          <w:p w14:paraId="118226AF" w14:textId="77777777" w:rsidR="00FE1715" w:rsidRPr="00F44EE4" w:rsidRDefault="00FE1715" w:rsidP="00FE171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912D473" w14:textId="77777777" w:rsidR="00FE1715" w:rsidRPr="00F44EE4" w:rsidRDefault="00FE1715" w:rsidP="00FE171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26D278D" w14:textId="70DDF2F4" w:rsidR="00FE1715" w:rsidRPr="00363B6E" w:rsidRDefault="00FE1715" w:rsidP="00FE171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60933C04" w14:textId="77777777" w:rsidR="00FE1715" w:rsidRPr="00F44EE4" w:rsidRDefault="00FE1715" w:rsidP="00FE171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B723F98" w14:textId="77777777" w:rsidR="00FE1715" w:rsidRPr="00F44EE4" w:rsidRDefault="00FE1715" w:rsidP="00FE171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E1715" w14:paraId="60963740" w14:textId="77777777" w:rsidTr="0043307C">
        <w:tc>
          <w:tcPr>
            <w:tcW w:w="758" w:type="dxa"/>
          </w:tcPr>
          <w:p w14:paraId="14514554" w14:textId="77777777" w:rsidR="00FE1715" w:rsidRPr="00801B44" w:rsidRDefault="00FE1715" w:rsidP="00FE1715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CDD50E1" w14:textId="77777777" w:rsidR="00FE1715" w:rsidRPr="00801B44" w:rsidRDefault="00FE1715" w:rsidP="00FE171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14:paraId="21748568" w14:textId="6F5A3494" w:rsidR="00FE1715" w:rsidRPr="00363B6E" w:rsidRDefault="00B6495F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E1715">
              <w:rPr>
                <w:lang w:val="en-US"/>
              </w:rPr>
              <w:t>nt</w:t>
            </w:r>
          </w:p>
        </w:tc>
        <w:tc>
          <w:tcPr>
            <w:tcW w:w="1640" w:type="dxa"/>
          </w:tcPr>
          <w:p w14:paraId="0E2EAD11" w14:textId="101F12AA" w:rsidR="00FE1715" w:rsidRPr="00B6495F" w:rsidRDefault="00B6495F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2FB22730" w14:textId="77777777" w:rsidR="00FE1715" w:rsidRPr="00801B44" w:rsidRDefault="00FE1715" w:rsidP="00FE171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công thức</w:t>
            </w:r>
          </w:p>
        </w:tc>
      </w:tr>
      <w:tr w:rsidR="00FE1715" w14:paraId="34216798" w14:textId="77777777" w:rsidTr="0043307C">
        <w:tc>
          <w:tcPr>
            <w:tcW w:w="758" w:type="dxa"/>
          </w:tcPr>
          <w:p w14:paraId="7DD271C8" w14:textId="77777777" w:rsidR="00FE1715" w:rsidRDefault="00FE1715" w:rsidP="00FE1715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D63F634" w14:textId="6045F670" w:rsidR="00FE1715" w:rsidRDefault="00FE1715" w:rsidP="00FE171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m</w:t>
            </w:r>
            <w:r>
              <w:rPr>
                <w:lang w:val="en-US"/>
              </w:rPr>
              <w:t>enu</w:t>
            </w:r>
          </w:p>
        </w:tc>
        <w:tc>
          <w:tcPr>
            <w:tcW w:w="1566" w:type="dxa"/>
          </w:tcPr>
          <w:p w14:paraId="4EE8D5C6" w14:textId="7BC74AB8" w:rsidR="00FE1715" w:rsidRDefault="00B6495F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555DDF33" w14:textId="10A5FCBF" w:rsidR="00FE1715" w:rsidRDefault="00B6495F" w:rsidP="006F26AA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0D48924E" w14:textId="77777777" w:rsidR="00FE1715" w:rsidRDefault="00FE1715" w:rsidP="00FE171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món bên menu</w:t>
            </w:r>
          </w:p>
        </w:tc>
      </w:tr>
    </w:tbl>
    <w:p w14:paraId="76488316" w14:textId="707685D4" w:rsidR="00FE1715" w:rsidRDefault="0006563B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ChiTietCongThuc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6563B" w14:paraId="216C20B6" w14:textId="77777777" w:rsidTr="0043307C">
        <w:tc>
          <w:tcPr>
            <w:tcW w:w="758" w:type="dxa"/>
          </w:tcPr>
          <w:p w14:paraId="16AC258C" w14:textId="77777777" w:rsidR="0006563B" w:rsidRPr="00F44EE4" w:rsidRDefault="0006563B" w:rsidP="0043307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5291D16" w14:textId="77777777" w:rsidR="0006563B" w:rsidRPr="00F44EE4" w:rsidRDefault="0006563B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54DBBCA" w14:textId="565DCB7C" w:rsidR="0006563B" w:rsidRPr="00363B6E" w:rsidRDefault="0006563B" w:rsidP="006F26A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422A3CAD" w14:textId="77777777" w:rsidR="0006563B" w:rsidRPr="00F44EE4" w:rsidRDefault="0006563B" w:rsidP="006F26AA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966A245" w14:textId="77777777" w:rsidR="0006563B" w:rsidRPr="00F44EE4" w:rsidRDefault="0006563B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6563B" w14:paraId="2B5B1CDA" w14:textId="77777777" w:rsidTr="0043307C">
        <w:tc>
          <w:tcPr>
            <w:tcW w:w="758" w:type="dxa"/>
          </w:tcPr>
          <w:p w14:paraId="4C2FB252" w14:textId="77777777" w:rsidR="0006563B" w:rsidRPr="00801B44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CD8C336" w14:textId="356FF125" w:rsidR="0006563B" w:rsidRPr="00801B44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c</w:t>
            </w:r>
            <w:r>
              <w:rPr>
                <w:lang w:val="en-US"/>
              </w:rPr>
              <w:t>ông thức món ăn</w:t>
            </w:r>
          </w:p>
        </w:tc>
        <w:tc>
          <w:tcPr>
            <w:tcW w:w="1566" w:type="dxa"/>
          </w:tcPr>
          <w:p w14:paraId="02C5DD24" w14:textId="2B13E782" w:rsidR="0006563B" w:rsidRPr="00363B6E" w:rsidRDefault="0006563B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BC15E7A" w14:textId="3399D191" w:rsidR="0006563B" w:rsidRPr="00673688" w:rsidRDefault="00A0503C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44527B90" w14:textId="77777777" w:rsidR="0006563B" w:rsidRPr="00801B44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công thức món ăn</w:t>
            </w:r>
          </w:p>
        </w:tc>
      </w:tr>
      <w:tr w:rsidR="0006563B" w14:paraId="3C589096" w14:textId="77777777" w:rsidTr="0043307C">
        <w:tc>
          <w:tcPr>
            <w:tcW w:w="758" w:type="dxa"/>
          </w:tcPr>
          <w:p w14:paraId="616EB35B" w14:textId="77777777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EE393EE" w14:textId="6CB51CCB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h</w:t>
            </w:r>
            <w:r>
              <w:rPr>
                <w:lang w:val="en-US"/>
              </w:rPr>
              <w:t>àng hóa</w:t>
            </w:r>
          </w:p>
        </w:tc>
        <w:tc>
          <w:tcPr>
            <w:tcW w:w="1566" w:type="dxa"/>
          </w:tcPr>
          <w:p w14:paraId="2BAF048D" w14:textId="273BBD23" w:rsidR="0006563B" w:rsidRDefault="00673688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44E6F0F" w14:textId="1C626BC2" w:rsidR="0006563B" w:rsidRDefault="00A0503C" w:rsidP="006F26AA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00078A7D" w14:textId="77777777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hàng hóa - nguyên liệu</w:t>
            </w:r>
          </w:p>
        </w:tc>
      </w:tr>
      <w:tr w:rsidR="0006563B" w14:paraId="7A26BAF3" w14:textId="77777777" w:rsidTr="0043307C">
        <w:tc>
          <w:tcPr>
            <w:tcW w:w="758" w:type="dxa"/>
          </w:tcPr>
          <w:p w14:paraId="2CAFA6A8" w14:textId="77777777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69994C2D" w14:textId="77777777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  <w:tc>
          <w:tcPr>
            <w:tcW w:w="1566" w:type="dxa"/>
          </w:tcPr>
          <w:p w14:paraId="390C4FB0" w14:textId="39D3AE39" w:rsidR="0006563B" w:rsidRDefault="00673688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2859D7A6" w14:textId="77777777" w:rsidR="0006563B" w:rsidRDefault="0006563B" w:rsidP="006F26AA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19B2C470" w14:textId="77777777" w:rsidR="0006563B" w:rsidRDefault="0006563B" w:rsidP="0006563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hàng hóa - nguyên liệu cần cho công thức món ăn</w:t>
            </w:r>
          </w:p>
        </w:tc>
      </w:tr>
    </w:tbl>
    <w:p w14:paraId="73892C54" w14:textId="7DAF9D42" w:rsidR="0006563B" w:rsidRDefault="006F26AA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NhanVien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26AA" w14:paraId="0D66ADE6" w14:textId="77777777" w:rsidTr="0043307C">
        <w:tc>
          <w:tcPr>
            <w:tcW w:w="758" w:type="dxa"/>
          </w:tcPr>
          <w:p w14:paraId="62E8F83C" w14:textId="77777777" w:rsidR="006F26AA" w:rsidRPr="00F44EE4" w:rsidRDefault="006F26AA" w:rsidP="006F26AA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E880D4F" w14:textId="77777777" w:rsidR="006F26AA" w:rsidRPr="00F44EE4" w:rsidRDefault="006F26AA" w:rsidP="006F26AA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4735EAC" w14:textId="27D8253C" w:rsidR="006F26AA" w:rsidRPr="00363B6E" w:rsidRDefault="006F26AA" w:rsidP="006F26A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3903D78F" w14:textId="77777777" w:rsidR="006F26AA" w:rsidRPr="00F44EE4" w:rsidRDefault="006F26AA" w:rsidP="006F26AA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3715214" w14:textId="77777777" w:rsidR="006F26AA" w:rsidRPr="00F44EE4" w:rsidRDefault="006F26AA" w:rsidP="006F26AA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F26AA" w14:paraId="5C11FC1F" w14:textId="77777777" w:rsidTr="0043307C">
        <w:tc>
          <w:tcPr>
            <w:tcW w:w="758" w:type="dxa"/>
          </w:tcPr>
          <w:p w14:paraId="372A01DC" w14:textId="77777777" w:rsidR="006F26AA" w:rsidRPr="00181EC1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1961C54" w14:textId="77777777" w:rsidR="006F26AA" w:rsidRPr="00181EC1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56C9A053" w14:textId="46C6BBA1" w:rsidR="006F26AA" w:rsidRPr="00363B6E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101879E1" w14:textId="0FBEC1E6" w:rsidR="006F26AA" w:rsidRP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646" w:type="dxa"/>
          </w:tcPr>
          <w:p w14:paraId="16086B88" w14:textId="77777777" w:rsidR="006F26AA" w:rsidRPr="00181EC1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</w:tr>
      <w:tr w:rsidR="006F26AA" w14:paraId="6F100A4E" w14:textId="77777777" w:rsidTr="0043307C">
        <w:tc>
          <w:tcPr>
            <w:tcW w:w="758" w:type="dxa"/>
          </w:tcPr>
          <w:p w14:paraId="3902288C" w14:textId="77777777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2DA634B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14:paraId="2F200552" w14:textId="5118FC22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7A78E2CB" w14:textId="77777777" w:rsidR="006F26AA" w:rsidRDefault="006F26AA" w:rsidP="006F26AA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0AA174F1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Mật khẩu của nhân viên</w:t>
            </w:r>
          </w:p>
        </w:tc>
      </w:tr>
      <w:tr w:rsidR="006F26AA" w14:paraId="74618088" w14:textId="77777777" w:rsidTr="0043307C">
        <w:tc>
          <w:tcPr>
            <w:tcW w:w="758" w:type="dxa"/>
          </w:tcPr>
          <w:p w14:paraId="55683A7C" w14:textId="77777777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1A989379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14:paraId="6A5E3610" w14:textId="468D8CBA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3B4CEAFD" w14:textId="77777777" w:rsidR="006F26AA" w:rsidRDefault="006F26AA" w:rsidP="006F26AA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10DFCA53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 nhân viên</w:t>
            </w:r>
          </w:p>
        </w:tc>
      </w:tr>
      <w:tr w:rsidR="006F26AA" w14:paraId="5A4F8934" w14:textId="77777777" w:rsidTr="0043307C">
        <w:tc>
          <w:tcPr>
            <w:tcW w:w="758" w:type="dxa"/>
          </w:tcPr>
          <w:p w14:paraId="5B8CCBF4" w14:textId="77777777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437934DE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566" w:type="dxa"/>
          </w:tcPr>
          <w:p w14:paraId="1BEE11B3" w14:textId="3F5C9662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40" w:type="dxa"/>
          </w:tcPr>
          <w:p w14:paraId="1729CCD5" w14:textId="77777777" w:rsidR="006F26AA" w:rsidRDefault="006F26AA" w:rsidP="006F26AA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39A3C1D3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Ngày sinh của nhân viên</w:t>
            </w:r>
          </w:p>
        </w:tc>
      </w:tr>
      <w:tr w:rsidR="006F26AA" w14:paraId="6039E838" w14:textId="77777777" w:rsidTr="0043307C">
        <w:tc>
          <w:tcPr>
            <w:tcW w:w="758" w:type="dxa"/>
          </w:tcPr>
          <w:p w14:paraId="384F69A8" w14:textId="77777777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59951CBC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</w:tcPr>
          <w:p w14:paraId="487C35CF" w14:textId="5E020D22" w:rsidR="006F26AA" w:rsidRDefault="006F26AA" w:rsidP="006F26AA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6029140C" w14:textId="77777777" w:rsidR="006F26AA" w:rsidRDefault="006F26AA" w:rsidP="006F26AA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22F30600" w14:textId="77777777" w:rsidR="006F26AA" w:rsidRDefault="006F26AA" w:rsidP="006F26AA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Địa chỉ của nhân viên</w:t>
            </w:r>
          </w:p>
        </w:tc>
      </w:tr>
    </w:tbl>
    <w:p w14:paraId="67CB4F57" w14:textId="551C248B" w:rsidR="006F26AA" w:rsidRDefault="006F26AA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NhanVienThuNgan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26AA" w14:paraId="06D1E925" w14:textId="77777777" w:rsidTr="0043307C">
        <w:tc>
          <w:tcPr>
            <w:tcW w:w="758" w:type="dxa"/>
          </w:tcPr>
          <w:p w14:paraId="0EF344BB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5A078BA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844334A" w14:textId="22CC5D6D" w:rsidR="006F26AA" w:rsidRPr="00363B6E" w:rsidRDefault="006F26AA" w:rsidP="0043307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0B706ECF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357B544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F26AA" w14:paraId="48B8DBA5" w14:textId="77777777" w:rsidTr="0043307C">
        <w:tc>
          <w:tcPr>
            <w:tcW w:w="758" w:type="dxa"/>
          </w:tcPr>
          <w:p w14:paraId="3DE9D23C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4E331E90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1A286131" w14:textId="77777777" w:rsidR="006F26AA" w:rsidRPr="00363B6E" w:rsidRDefault="006F26AA" w:rsidP="0043307C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1A255757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5946379" w14:textId="77777777" w:rsidR="006F26AA" w:rsidRDefault="006F26AA" w:rsidP="0043307C">
            <w:pPr>
              <w:pStyle w:val="BodyText"/>
              <w:spacing w:after="0"/>
            </w:pPr>
          </w:p>
        </w:tc>
      </w:tr>
    </w:tbl>
    <w:p w14:paraId="4F1AE04F" w14:textId="0181FAD6" w:rsidR="006F26AA" w:rsidRDefault="006F26AA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NhanVienKeToan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26AA" w14:paraId="1184F91A" w14:textId="77777777" w:rsidTr="0043307C">
        <w:tc>
          <w:tcPr>
            <w:tcW w:w="758" w:type="dxa"/>
          </w:tcPr>
          <w:p w14:paraId="32790637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7F03628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55A95FE" w14:textId="5AC22C8E" w:rsidR="006F26AA" w:rsidRPr="00363B6E" w:rsidRDefault="006F26AA" w:rsidP="0043307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7F38F59B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7332E53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F26AA" w14:paraId="1D4F59D8" w14:textId="77777777" w:rsidTr="0043307C">
        <w:tc>
          <w:tcPr>
            <w:tcW w:w="758" w:type="dxa"/>
          </w:tcPr>
          <w:p w14:paraId="355510D8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1B74035D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4CB1D8E8" w14:textId="77777777" w:rsidR="006F26AA" w:rsidRPr="00363B6E" w:rsidRDefault="006F26AA" w:rsidP="0043307C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5DDB191E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95F6FC3" w14:textId="77777777" w:rsidR="006F26AA" w:rsidRDefault="006F26AA" w:rsidP="0043307C">
            <w:pPr>
              <w:pStyle w:val="BodyText"/>
              <w:spacing w:after="0"/>
            </w:pPr>
          </w:p>
        </w:tc>
      </w:tr>
    </w:tbl>
    <w:p w14:paraId="76CF15BD" w14:textId="2A997DC5" w:rsidR="006F26AA" w:rsidRDefault="006F26AA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NhanVienQuanLy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26AA" w14:paraId="25C3159B" w14:textId="77777777" w:rsidTr="0043307C">
        <w:tc>
          <w:tcPr>
            <w:tcW w:w="758" w:type="dxa"/>
          </w:tcPr>
          <w:p w14:paraId="23277CD5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CECB2CC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F941785" w14:textId="7A3C9A8A" w:rsidR="006F26AA" w:rsidRPr="00363B6E" w:rsidRDefault="006F26AA" w:rsidP="0043307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4F573A3C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061DF5E" w14:textId="77777777" w:rsidR="006F26AA" w:rsidRPr="00F44EE4" w:rsidRDefault="006F26AA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F26AA" w14:paraId="3A30FA42" w14:textId="77777777" w:rsidTr="0043307C">
        <w:tc>
          <w:tcPr>
            <w:tcW w:w="758" w:type="dxa"/>
          </w:tcPr>
          <w:p w14:paraId="4820A9D5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28203802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77116037" w14:textId="77777777" w:rsidR="006F26AA" w:rsidRPr="00363B6E" w:rsidRDefault="006F26AA" w:rsidP="0043307C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70A526B9" w14:textId="77777777" w:rsidR="006F26AA" w:rsidRDefault="006F26AA" w:rsidP="0043307C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ACB7415" w14:textId="77777777" w:rsidR="006F26AA" w:rsidRDefault="006F26AA" w:rsidP="0043307C">
            <w:pPr>
              <w:pStyle w:val="BodyText"/>
              <w:spacing w:after="0"/>
            </w:pPr>
          </w:p>
        </w:tc>
      </w:tr>
    </w:tbl>
    <w:p w14:paraId="08366A52" w14:textId="5FB35072" w:rsidR="006F26AA" w:rsidRDefault="00933D54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>CaLamViec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33D54" w14:paraId="6C77EB80" w14:textId="77777777" w:rsidTr="0043307C">
        <w:tc>
          <w:tcPr>
            <w:tcW w:w="758" w:type="dxa"/>
          </w:tcPr>
          <w:p w14:paraId="5C5607DD" w14:textId="77777777" w:rsidR="00933D54" w:rsidRPr="00F44EE4" w:rsidRDefault="00933D54" w:rsidP="00933D54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B7890AF" w14:textId="77777777" w:rsidR="00933D54" w:rsidRPr="00F44EE4" w:rsidRDefault="00933D54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B537CE4" w14:textId="0EB6A750" w:rsidR="00933D54" w:rsidRPr="00363B6E" w:rsidRDefault="009D23A1" w:rsidP="00933D5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1CEAFF49" w14:textId="77777777" w:rsidR="00933D54" w:rsidRPr="00F44EE4" w:rsidRDefault="00933D54" w:rsidP="00933D54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E505FCB" w14:textId="77777777" w:rsidR="00933D54" w:rsidRPr="00F44EE4" w:rsidRDefault="00933D54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3D54" w14:paraId="2F3A6126" w14:textId="77777777" w:rsidTr="0043307C">
        <w:tc>
          <w:tcPr>
            <w:tcW w:w="758" w:type="dxa"/>
          </w:tcPr>
          <w:p w14:paraId="4F9277F9" w14:textId="77777777" w:rsidR="00933D54" w:rsidRPr="00181EC1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11169A4" w14:textId="77777777" w:rsidR="00933D54" w:rsidRPr="00181EC1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14:paraId="540E9EC8" w14:textId="3217C24F" w:rsidR="00933D54" w:rsidRPr="00363B6E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4FEE2F34" w14:textId="36A3F035" w:rsidR="00933D54" w:rsidRP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646" w:type="dxa"/>
          </w:tcPr>
          <w:p w14:paraId="7F95C1D7" w14:textId="77777777" w:rsidR="00933D54" w:rsidRPr="00181EC1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ca</w:t>
            </w:r>
          </w:p>
        </w:tc>
      </w:tr>
      <w:tr w:rsidR="00933D54" w14:paraId="33156859" w14:textId="77777777" w:rsidTr="0043307C">
        <w:tc>
          <w:tcPr>
            <w:tcW w:w="758" w:type="dxa"/>
          </w:tcPr>
          <w:p w14:paraId="6DADB503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C06157F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14:paraId="50738812" w14:textId="54C4C866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7B37F9B2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2D7315BB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 ca</w:t>
            </w:r>
          </w:p>
        </w:tc>
      </w:tr>
      <w:tr w:rsidR="00933D54" w14:paraId="13FEC93B" w14:textId="77777777" w:rsidTr="0043307C">
        <w:tc>
          <w:tcPr>
            <w:tcW w:w="758" w:type="dxa"/>
          </w:tcPr>
          <w:p w14:paraId="5750E7C3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5D7FDFA" w14:textId="17DC50C2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Thời gia</w:t>
            </w:r>
            <w:r>
              <w:rPr>
                <w:lang w:val="en-US"/>
              </w:rPr>
              <w:t>n bắt đàu</w:t>
            </w:r>
          </w:p>
        </w:tc>
        <w:tc>
          <w:tcPr>
            <w:tcW w:w="1566" w:type="dxa"/>
          </w:tcPr>
          <w:p w14:paraId="5A374D5D" w14:textId="18268E81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40" w:type="dxa"/>
          </w:tcPr>
          <w:p w14:paraId="169FD80E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0D3060D0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Thời gian bắt đầu của ca</w:t>
            </w:r>
          </w:p>
        </w:tc>
      </w:tr>
      <w:tr w:rsidR="00933D54" w14:paraId="3626C51A" w14:textId="77777777" w:rsidTr="0043307C">
        <w:tc>
          <w:tcPr>
            <w:tcW w:w="758" w:type="dxa"/>
          </w:tcPr>
          <w:p w14:paraId="307AA2B8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6BC12EDA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Thời gian kết thúc</w:t>
            </w:r>
          </w:p>
        </w:tc>
        <w:tc>
          <w:tcPr>
            <w:tcW w:w="1566" w:type="dxa"/>
          </w:tcPr>
          <w:p w14:paraId="6D2F625F" w14:textId="3636D333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40" w:type="dxa"/>
          </w:tcPr>
          <w:p w14:paraId="4DDDB60B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4D9DB49D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Thời gian kết thúc của ca</w:t>
            </w:r>
          </w:p>
        </w:tc>
      </w:tr>
      <w:tr w:rsidR="00933D54" w14:paraId="2F364254" w14:textId="77777777" w:rsidTr="0043307C">
        <w:tc>
          <w:tcPr>
            <w:tcW w:w="758" w:type="dxa"/>
          </w:tcPr>
          <w:p w14:paraId="086436AA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0791BE6D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1566" w:type="dxa"/>
          </w:tcPr>
          <w:p w14:paraId="7D430494" w14:textId="70511D1F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0F13AFAF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01478141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Ghi chú của ca (nếu có)</w:t>
            </w:r>
          </w:p>
        </w:tc>
      </w:tr>
    </w:tbl>
    <w:p w14:paraId="0C70D54B" w14:textId="4BAA00B6" w:rsidR="00933D54" w:rsidRDefault="00933D54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BangGiaoCa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33D54" w14:paraId="24045059" w14:textId="77777777" w:rsidTr="0043307C">
        <w:tc>
          <w:tcPr>
            <w:tcW w:w="758" w:type="dxa"/>
          </w:tcPr>
          <w:p w14:paraId="0158516F" w14:textId="77777777" w:rsidR="00933D54" w:rsidRPr="00F44EE4" w:rsidRDefault="00933D54" w:rsidP="00933D54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438CB58" w14:textId="77777777" w:rsidR="00933D54" w:rsidRPr="00F44EE4" w:rsidRDefault="00933D54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1DDB568" w14:textId="19B5408B" w:rsidR="00933D54" w:rsidRPr="00363B6E" w:rsidRDefault="009D23A1" w:rsidP="00933D5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31850BDF" w14:textId="77777777" w:rsidR="00933D54" w:rsidRPr="00F44EE4" w:rsidRDefault="00933D54" w:rsidP="00933D54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82524DE" w14:textId="77777777" w:rsidR="00933D54" w:rsidRPr="00F44EE4" w:rsidRDefault="00933D54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3D54" w14:paraId="63CF626B" w14:textId="77777777" w:rsidTr="0043307C">
        <w:tc>
          <w:tcPr>
            <w:tcW w:w="758" w:type="dxa"/>
          </w:tcPr>
          <w:p w14:paraId="548B3382" w14:textId="77777777" w:rsidR="00933D54" w:rsidRPr="00EC19BF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B43DF82" w14:textId="07D3B0D5" w:rsidR="00933D54" w:rsidRPr="00EC19BF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c</w:t>
            </w:r>
            <w:r>
              <w:rPr>
                <w:lang w:val="en-US"/>
              </w:rPr>
              <w:t>a làm việc</w:t>
            </w:r>
          </w:p>
        </w:tc>
        <w:tc>
          <w:tcPr>
            <w:tcW w:w="1566" w:type="dxa"/>
          </w:tcPr>
          <w:p w14:paraId="75E283E5" w14:textId="4D33D23D" w:rsidR="00933D54" w:rsidRPr="00363B6E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0DEAEA32" w14:textId="361D84CE" w:rsidR="00933D54" w:rsidRP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08273957" w14:textId="77777777" w:rsidR="00933D54" w:rsidRPr="00EC19BF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của ca làm việc</w:t>
            </w:r>
          </w:p>
        </w:tc>
      </w:tr>
      <w:tr w:rsidR="00933D54" w14:paraId="7CBE5C16" w14:textId="77777777" w:rsidTr="0043307C">
        <w:tc>
          <w:tcPr>
            <w:tcW w:w="758" w:type="dxa"/>
          </w:tcPr>
          <w:p w14:paraId="25FF9C55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A1D2D36" w14:textId="353409E0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n</w:t>
            </w:r>
            <w:r>
              <w:rPr>
                <w:lang w:val="en-US"/>
              </w:rPr>
              <w:t>hân viên</w:t>
            </w:r>
          </w:p>
        </w:tc>
        <w:tc>
          <w:tcPr>
            <w:tcW w:w="1566" w:type="dxa"/>
          </w:tcPr>
          <w:p w14:paraId="2C5C63A2" w14:textId="262913C2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6F6710B8" w14:textId="742CE778" w:rsidR="00933D54" w:rsidRDefault="00933D54" w:rsidP="00933D54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5FF95F00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ID của nhân viên</w:t>
            </w:r>
          </w:p>
        </w:tc>
      </w:tr>
      <w:tr w:rsidR="00933D54" w14:paraId="234BFB6D" w14:textId="77777777" w:rsidTr="0043307C">
        <w:tc>
          <w:tcPr>
            <w:tcW w:w="758" w:type="dxa"/>
          </w:tcPr>
          <w:p w14:paraId="2DDFB712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A7F09C6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Ngày</w:t>
            </w:r>
          </w:p>
        </w:tc>
        <w:tc>
          <w:tcPr>
            <w:tcW w:w="1566" w:type="dxa"/>
          </w:tcPr>
          <w:p w14:paraId="76A6E1C5" w14:textId="75A3B1DF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40" w:type="dxa"/>
          </w:tcPr>
          <w:p w14:paraId="7B3031AF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02EEEECE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Ngày làm việc</w:t>
            </w:r>
          </w:p>
        </w:tc>
      </w:tr>
      <w:tr w:rsidR="00933D54" w14:paraId="378203C6" w14:textId="77777777" w:rsidTr="0043307C">
        <w:tc>
          <w:tcPr>
            <w:tcW w:w="758" w:type="dxa"/>
          </w:tcPr>
          <w:p w14:paraId="34F94CFB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B0B157E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Nhận ca</w:t>
            </w:r>
          </w:p>
        </w:tc>
        <w:tc>
          <w:tcPr>
            <w:tcW w:w="1566" w:type="dxa"/>
          </w:tcPr>
          <w:p w14:paraId="53447A95" w14:textId="23EBB2BF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051F90FB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2709A169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Ghi nhận nhân viên có nhận ca chưa</w:t>
            </w:r>
          </w:p>
        </w:tc>
      </w:tr>
      <w:tr w:rsidR="00933D54" w14:paraId="5A6B4380" w14:textId="77777777" w:rsidTr="0043307C">
        <w:tc>
          <w:tcPr>
            <w:tcW w:w="758" w:type="dxa"/>
          </w:tcPr>
          <w:p w14:paraId="11D7997A" w14:textId="77777777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72788EE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Trả ca</w:t>
            </w:r>
          </w:p>
        </w:tc>
        <w:tc>
          <w:tcPr>
            <w:tcW w:w="1566" w:type="dxa"/>
          </w:tcPr>
          <w:p w14:paraId="62BCE15C" w14:textId="06D1C1A8" w:rsidR="00933D54" w:rsidRDefault="00933D54" w:rsidP="00933D54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031E6A88" w14:textId="77777777" w:rsidR="00933D54" w:rsidRDefault="00933D54" w:rsidP="00933D54">
            <w:pPr>
              <w:pStyle w:val="BodyText"/>
              <w:spacing w:after="0"/>
              <w:ind w:left="0"/>
              <w:jc w:val="center"/>
            </w:pPr>
          </w:p>
        </w:tc>
        <w:tc>
          <w:tcPr>
            <w:tcW w:w="3646" w:type="dxa"/>
          </w:tcPr>
          <w:p w14:paraId="40E98A4B" w14:textId="77777777" w:rsidR="00933D54" w:rsidRDefault="00933D54" w:rsidP="00933D54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Ghi nhận nhân viên có trả ca chưa</w:t>
            </w:r>
          </w:p>
        </w:tc>
      </w:tr>
    </w:tbl>
    <w:p w14:paraId="0072B583" w14:textId="4369BD97" w:rsidR="00933D54" w:rsidRDefault="009D23A1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ChiTietDatMon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D23A1" w14:paraId="34BED5ED" w14:textId="77777777" w:rsidTr="0043307C">
        <w:tc>
          <w:tcPr>
            <w:tcW w:w="758" w:type="dxa"/>
          </w:tcPr>
          <w:p w14:paraId="0B881B34" w14:textId="77777777" w:rsidR="009D23A1" w:rsidRPr="00F44EE4" w:rsidRDefault="009D23A1" w:rsidP="009D23A1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F885D8C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D79C4E3" w14:textId="112782C2" w:rsidR="009D23A1" w:rsidRPr="00363B6E" w:rsidRDefault="009D23A1" w:rsidP="009D23A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33830A36" w14:textId="77777777" w:rsidR="009D23A1" w:rsidRPr="00F44EE4" w:rsidRDefault="009D23A1" w:rsidP="009D23A1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52B99FA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D23A1" w14:paraId="72D83C63" w14:textId="77777777" w:rsidTr="0043307C">
        <w:tc>
          <w:tcPr>
            <w:tcW w:w="758" w:type="dxa"/>
          </w:tcPr>
          <w:p w14:paraId="1821B13A" w14:textId="77777777" w:rsidR="009D23A1" w:rsidRPr="009C071E" w:rsidRDefault="009D23A1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F98C686" w14:textId="726325C3" w:rsidR="009D23A1" w:rsidRPr="009C071E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ã m</w:t>
            </w:r>
            <w:r>
              <w:rPr>
                <w:lang w:val="en-US"/>
              </w:rPr>
              <w:t>enu</w:t>
            </w:r>
          </w:p>
        </w:tc>
        <w:tc>
          <w:tcPr>
            <w:tcW w:w="1566" w:type="dxa"/>
          </w:tcPr>
          <w:p w14:paraId="0304F553" w14:textId="258BC29A" w:rsidR="009D23A1" w:rsidRPr="00363B6E" w:rsidRDefault="009D23A1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044212E" w14:textId="40EFC819" w:rsidR="009D23A1" w:rsidRDefault="009D23A1" w:rsidP="009D23A1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00B9CC1E" w14:textId="77777777" w:rsidR="009D23A1" w:rsidRPr="009C071E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món ăn bên Menu</w:t>
            </w:r>
          </w:p>
        </w:tc>
      </w:tr>
      <w:tr w:rsidR="009D23A1" w14:paraId="771A6993" w14:textId="77777777" w:rsidTr="0043307C">
        <w:tc>
          <w:tcPr>
            <w:tcW w:w="758" w:type="dxa"/>
          </w:tcPr>
          <w:p w14:paraId="6C91A995" w14:textId="77777777" w:rsidR="009D23A1" w:rsidRPr="009C071E" w:rsidRDefault="009D23A1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B23BC08" w14:textId="663F2397" w:rsidR="009D23A1" w:rsidRDefault="000B4616" w:rsidP="000B4616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đặt món</w:t>
            </w:r>
          </w:p>
        </w:tc>
        <w:tc>
          <w:tcPr>
            <w:tcW w:w="1566" w:type="dxa"/>
          </w:tcPr>
          <w:p w14:paraId="14F13EF9" w14:textId="67349794" w:rsidR="009D23A1" w:rsidRDefault="009D23A1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0609958D" w14:textId="23A2480E" w:rsidR="009D23A1" w:rsidRDefault="009D23A1" w:rsidP="009D23A1">
            <w:pPr>
              <w:pStyle w:val="BodyText"/>
              <w:spacing w:after="0"/>
              <w:ind w:left="0"/>
              <w:jc w:val="center"/>
            </w:pPr>
            <w:r>
              <w:rPr>
                <w:lang w:val="en-US"/>
              </w:rPr>
              <w:t>Nhóm khóa chính</w:t>
            </w:r>
            <w:r w:rsidR="009804C7">
              <w:rPr>
                <w:lang w:val="en-US"/>
              </w:rPr>
              <w:t>, Khóa ngoại</w:t>
            </w:r>
          </w:p>
        </w:tc>
        <w:tc>
          <w:tcPr>
            <w:tcW w:w="3646" w:type="dxa"/>
          </w:tcPr>
          <w:p w14:paraId="38BAF374" w14:textId="57896454" w:rsidR="009D23A1" w:rsidRDefault="000B4616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phiếu đặt món</w:t>
            </w:r>
          </w:p>
        </w:tc>
      </w:tr>
      <w:tr w:rsidR="000B4616" w14:paraId="09113D24" w14:textId="77777777" w:rsidTr="0043307C">
        <w:tc>
          <w:tcPr>
            <w:tcW w:w="758" w:type="dxa"/>
          </w:tcPr>
          <w:p w14:paraId="70B8A5F9" w14:textId="49837853" w:rsidR="000B4616" w:rsidRDefault="000B4616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6C42C74" w14:textId="0487BFB3" w:rsidR="000B4616" w:rsidRDefault="009804C7" w:rsidP="000B4616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  <w:tc>
          <w:tcPr>
            <w:tcW w:w="1566" w:type="dxa"/>
          </w:tcPr>
          <w:p w14:paraId="5EEA46AA" w14:textId="4C3B0690" w:rsidR="000B4616" w:rsidRDefault="009804C7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5CA5D095" w14:textId="77777777" w:rsidR="000B4616" w:rsidRDefault="000B4616" w:rsidP="009D23A1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</w:p>
        </w:tc>
        <w:tc>
          <w:tcPr>
            <w:tcW w:w="3646" w:type="dxa"/>
          </w:tcPr>
          <w:p w14:paraId="603FC263" w14:textId="0F77AEA9" w:rsidR="000B4616" w:rsidRDefault="009804C7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của 1 món</w:t>
            </w:r>
          </w:p>
        </w:tc>
      </w:tr>
    </w:tbl>
    <w:p w14:paraId="15F06BF1" w14:textId="1FD67596" w:rsidR="009D23A1" w:rsidRDefault="009D23A1" w:rsidP="003C2F0F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PhieuDatMon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D23A1" w14:paraId="55E17E7C" w14:textId="77777777" w:rsidTr="0043307C">
        <w:tc>
          <w:tcPr>
            <w:tcW w:w="758" w:type="dxa"/>
          </w:tcPr>
          <w:p w14:paraId="68AF4336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6B26455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4BFD212" w14:textId="3F470316" w:rsidR="009D23A1" w:rsidRPr="00363B6E" w:rsidRDefault="009D23A1" w:rsidP="0043307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</w:t>
            </w:r>
          </w:p>
        </w:tc>
        <w:tc>
          <w:tcPr>
            <w:tcW w:w="1640" w:type="dxa"/>
          </w:tcPr>
          <w:p w14:paraId="6DEAB110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F979950" w14:textId="77777777" w:rsidR="009D23A1" w:rsidRPr="00F44EE4" w:rsidRDefault="009D23A1" w:rsidP="0043307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D23A1" w14:paraId="159F6843" w14:textId="77777777" w:rsidTr="0043307C">
        <w:tc>
          <w:tcPr>
            <w:tcW w:w="758" w:type="dxa"/>
          </w:tcPr>
          <w:p w14:paraId="46BE2E84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90B6522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14:paraId="15338167" w14:textId="52003DBC" w:rsidR="009D23A1" w:rsidRPr="00363B6E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3F7FACC" w14:textId="224E3B7C" w:rsidR="009D23A1" w:rsidRP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646" w:type="dxa"/>
          </w:tcPr>
          <w:p w14:paraId="0B5D4EA9" w14:textId="77777777" w:rsidR="009D23A1" w:rsidRDefault="009D23A1" w:rsidP="009D23A1">
            <w:pPr>
              <w:pStyle w:val="BodyText"/>
              <w:spacing w:after="0"/>
              <w:ind w:left="0"/>
            </w:pPr>
          </w:p>
        </w:tc>
      </w:tr>
      <w:tr w:rsidR="009D23A1" w14:paraId="4C056180" w14:textId="77777777" w:rsidTr="0043307C">
        <w:tc>
          <w:tcPr>
            <w:tcW w:w="758" w:type="dxa"/>
          </w:tcPr>
          <w:p w14:paraId="1F6F9507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16B4FA59" w14:textId="5464D9EC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Mã nhân</w:t>
            </w:r>
            <w:r>
              <w:rPr>
                <w:lang w:val="en-US"/>
              </w:rPr>
              <w:t xml:space="preserve"> viên</w:t>
            </w:r>
          </w:p>
        </w:tc>
        <w:tc>
          <w:tcPr>
            <w:tcW w:w="1566" w:type="dxa"/>
          </w:tcPr>
          <w:p w14:paraId="37F4E2C7" w14:textId="076AF592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48ACB9D8" w14:textId="30F64E77" w:rsidR="009D23A1" w:rsidRPr="001E6A29" w:rsidRDefault="009804C7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646" w:type="dxa"/>
          </w:tcPr>
          <w:p w14:paraId="25626D3C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Là mã số nhân viên thu ngân</w:t>
            </w:r>
          </w:p>
        </w:tc>
      </w:tr>
      <w:tr w:rsidR="009D23A1" w14:paraId="4E31B8D5" w14:textId="77777777" w:rsidTr="0043307C">
        <w:tc>
          <w:tcPr>
            <w:tcW w:w="758" w:type="dxa"/>
          </w:tcPr>
          <w:p w14:paraId="057A4904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3F4FC5F1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bàn</w:t>
            </w:r>
          </w:p>
        </w:tc>
        <w:tc>
          <w:tcPr>
            <w:tcW w:w="1566" w:type="dxa"/>
          </w:tcPr>
          <w:p w14:paraId="72697DD2" w14:textId="4EBE5402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540CE83C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</w:p>
        </w:tc>
        <w:tc>
          <w:tcPr>
            <w:tcW w:w="3646" w:type="dxa"/>
          </w:tcPr>
          <w:p w14:paraId="0E3624E2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Số bản của khách</w:t>
            </w:r>
          </w:p>
        </w:tc>
      </w:tr>
      <w:tr w:rsidR="009D23A1" w14:paraId="2AED5B78" w14:textId="77777777" w:rsidTr="0043307C">
        <w:tc>
          <w:tcPr>
            <w:tcW w:w="758" w:type="dxa"/>
          </w:tcPr>
          <w:p w14:paraId="648CAF33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42A1FFB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</w:tc>
        <w:tc>
          <w:tcPr>
            <w:tcW w:w="1566" w:type="dxa"/>
          </w:tcPr>
          <w:p w14:paraId="5F199B9A" w14:textId="76A9A2C5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74733E5B" w14:textId="77777777" w:rsidR="009D23A1" w:rsidRPr="001E6A29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</w:p>
        </w:tc>
        <w:tc>
          <w:tcPr>
            <w:tcW w:w="3646" w:type="dxa"/>
          </w:tcPr>
          <w:p w14:paraId="042C19FB" w14:textId="77777777" w:rsidR="009D23A1" w:rsidRDefault="009D23A1" w:rsidP="009D23A1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</w:tbl>
    <w:p w14:paraId="6ED29621" w14:textId="77777777" w:rsidR="009D23A1" w:rsidRPr="003C2F0F" w:rsidRDefault="009D23A1" w:rsidP="003C2F0F">
      <w:pPr>
        <w:pStyle w:val="BodyText"/>
        <w:ind w:left="0"/>
        <w:rPr>
          <w:i/>
          <w:color w:val="0000FF"/>
          <w:lang w:val="en-US"/>
        </w:rPr>
      </w:pPr>
    </w:p>
    <w:sectPr w:rsidR="009D23A1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3AD0C" w14:textId="77777777" w:rsidR="00A077C4" w:rsidRDefault="00A077C4">
      <w:r>
        <w:separator/>
      </w:r>
    </w:p>
  </w:endnote>
  <w:endnote w:type="continuationSeparator" w:id="0">
    <w:p w14:paraId="5443AD0D" w14:textId="77777777" w:rsidR="00A077C4" w:rsidRDefault="00A0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D5A10" w14:textId="77777777" w:rsidR="00183105" w:rsidRDefault="00183105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81280" behindDoc="0" locked="0" layoutInCell="1" allowOverlap="1" wp14:anchorId="1498BF8D" wp14:editId="42F942A3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443AD2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443AD21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443AD2D" wp14:editId="5443AD2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443AD2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3079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5443AD24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3AD0A" w14:textId="77777777" w:rsidR="00A077C4" w:rsidRDefault="00A077C4">
      <w:r>
        <w:separator/>
      </w:r>
    </w:p>
  </w:footnote>
  <w:footnote w:type="continuationSeparator" w:id="0">
    <w:p w14:paraId="5443AD0B" w14:textId="77777777" w:rsidR="00A077C4" w:rsidRDefault="00A07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A0D7D" w14:textId="77777777" w:rsidR="00183105" w:rsidRDefault="00F3079C" w:rsidP="00746ED1">
    <w:pPr>
      <w:pStyle w:val="Header"/>
    </w:pPr>
    <w:r>
      <w:rPr>
        <w:noProof/>
        <w:lang w:val="en-US"/>
      </w:rPr>
      <w:pict w14:anchorId="3230A22B">
        <v:shape id="Freeform 1" o:spid="_x0000_s4097" style="position:absolute;margin-left:0;margin-top:.75pt;width:93.15pt;height:81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<v:fill color2="#1f497d" rotate="t" focus="100%" type="gradient"/>
          <v:shadow color="#8c8682"/>
          <v:path arrowok="t" o:connecttype="custom" o:connectlocs="1183005,0;219162,0;0,10344150;1183005,10344150;1183005,0" o:connectangles="0,0,0,0,0"/>
          <w10:wrap anchorx="page" anchory="page"/>
        </v:shape>
      </w:pict>
    </w:r>
    <w:r w:rsidR="00183105" w:rsidRPr="004257CD">
      <w:rPr>
        <w:noProof/>
        <w:lang w:val="en-US"/>
      </w:rPr>
      <w:drawing>
        <wp:anchor distT="0" distB="0" distL="114300" distR="114300" simplePos="0" relativeHeight="251680256" behindDoc="0" locked="0" layoutInCell="1" allowOverlap="1" wp14:anchorId="0FF7D752" wp14:editId="320C154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741AEC" w14:textId="77777777" w:rsidR="00183105" w:rsidRDefault="00183105" w:rsidP="00746ED1">
    <w:pPr>
      <w:pStyle w:val="Title"/>
      <w:rPr>
        <w:lang w:val="en-US"/>
      </w:rPr>
    </w:pPr>
  </w:p>
  <w:p w14:paraId="1939B783" w14:textId="77777777" w:rsidR="00183105" w:rsidRPr="003B1A2B" w:rsidRDefault="00183105" w:rsidP="00746ED1">
    <w:pPr>
      <w:rPr>
        <w:lang w:val="en-US"/>
      </w:rPr>
    </w:pPr>
  </w:p>
  <w:p w14:paraId="5641E618" w14:textId="77777777" w:rsidR="00183105" w:rsidRPr="00F53DBB" w:rsidRDefault="00183105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</w:rPr>
      <w:t>Đồ án môn Phân tích và thiết kế phần mềm</w:t>
    </w:r>
  </w:p>
  <w:p w14:paraId="392507D4" w14:textId="77777777" w:rsidR="00183105" w:rsidRPr="0040293A" w:rsidRDefault="00183105" w:rsidP="00746ED1">
    <w:pPr>
      <w:pStyle w:val="Header"/>
      <w:rPr>
        <w:rFonts w:eastAsia="Tahoma"/>
      </w:rPr>
    </w:pPr>
  </w:p>
  <w:p w14:paraId="5CAA1313" w14:textId="77777777" w:rsidR="00183105" w:rsidRPr="00746ED1" w:rsidRDefault="00183105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3AD19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79232" behindDoc="1" locked="0" layoutInCell="1" allowOverlap="1" wp14:anchorId="5443AD2B" wp14:editId="5443AD2C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443AD1C" w14:textId="77777777" w:rsidTr="008D3541">
      <w:tc>
        <w:tcPr>
          <w:tcW w:w="6623" w:type="dxa"/>
          <w:shd w:val="clear" w:color="auto" w:fill="auto"/>
        </w:tcPr>
        <w:p w14:paraId="5443AD1A" w14:textId="0413D36A" w:rsidR="00E95D0C" w:rsidRPr="008D3541" w:rsidRDefault="00601D50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nhà hàng</w:t>
          </w:r>
        </w:p>
      </w:tc>
      <w:tc>
        <w:tcPr>
          <w:tcW w:w="2845" w:type="dxa"/>
          <w:shd w:val="clear" w:color="auto" w:fill="auto"/>
        </w:tcPr>
        <w:p w14:paraId="5443AD1B" w14:textId="2611A9DB" w:rsidR="00E95D0C" w:rsidRPr="008D3541" w:rsidRDefault="00E95D0C" w:rsidP="00601D50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601D50">
            <w:rPr>
              <w:color w:val="0000FF"/>
              <w:lang w:val="en-US"/>
            </w:rPr>
            <w:t>1.0</w:t>
          </w:r>
        </w:p>
      </w:tc>
    </w:tr>
    <w:tr w:rsidR="00E95D0C" w14:paraId="5443AD1F" w14:textId="77777777" w:rsidTr="008D3541">
      <w:tc>
        <w:tcPr>
          <w:tcW w:w="6623" w:type="dxa"/>
          <w:shd w:val="clear" w:color="auto" w:fill="auto"/>
        </w:tcPr>
        <w:p w14:paraId="5443AD1D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5443AD1E" w14:textId="643AF250" w:rsidR="00E95D0C" w:rsidRPr="008D3541" w:rsidRDefault="00E95D0C" w:rsidP="00601D50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601D50">
            <w:rPr>
              <w:color w:val="0000FF"/>
              <w:lang w:val="en-US"/>
            </w:rPr>
            <w:t>18/01/2016</w:t>
          </w:r>
        </w:p>
      </w:tc>
    </w:tr>
  </w:tbl>
  <w:p w14:paraId="5443AD20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6563B"/>
    <w:rsid w:val="000B4616"/>
    <w:rsid w:val="000C0CA8"/>
    <w:rsid w:val="00183105"/>
    <w:rsid w:val="00213ECB"/>
    <w:rsid w:val="002160F2"/>
    <w:rsid w:val="00221A67"/>
    <w:rsid w:val="002F7431"/>
    <w:rsid w:val="00301562"/>
    <w:rsid w:val="0031511D"/>
    <w:rsid w:val="003548A8"/>
    <w:rsid w:val="003701D7"/>
    <w:rsid w:val="003747E6"/>
    <w:rsid w:val="003C2F0F"/>
    <w:rsid w:val="004176B5"/>
    <w:rsid w:val="00421AB9"/>
    <w:rsid w:val="00435847"/>
    <w:rsid w:val="004376D2"/>
    <w:rsid w:val="004B7CC9"/>
    <w:rsid w:val="004E4257"/>
    <w:rsid w:val="005802A5"/>
    <w:rsid w:val="00601D50"/>
    <w:rsid w:val="0060493B"/>
    <w:rsid w:val="006257BE"/>
    <w:rsid w:val="00673688"/>
    <w:rsid w:val="006855DC"/>
    <w:rsid w:val="006D084D"/>
    <w:rsid w:val="006E420F"/>
    <w:rsid w:val="006E56E2"/>
    <w:rsid w:val="006F26AA"/>
    <w:rsid w:val="007338F6"/>
    <w:rsid w:val="007631E1"/>
    <w:rsid w:val="0079392D"/>
    <w:rsid w:val="007A1DE8"/>
    <w:rsid w:val="007F21C9"/>
    <w:rsid w:val="008243D9"/>
    <w:rsid w:val="008D3541"/>
    <w:rsid w:val="00933D54"/>
    <w:rsid w:val="00955C6D"/>
    <w:rsid w:val="009804C7"/>
    <w:rsid w:val="00984338"/>
    <w:rsid w:val="0099744F"/>
    <w:rsid w:val="009B2AFC"/>
    <w:rsid w:val="009D23A1"/>
    <w:rsid w:val="009F47F5"/>
    <w:rsid w:val="00A0503C"/>
    <w:rsid w:val="00A077C4"/>
    <w:rsid w:val="00A23833"/>
    <w:rsid w:val="00A544E7"/>
    <w:rsid w:val="00A638EF"/>
    <w:rsid w:val="00A85FFA"/>
    <w:rsid w:val="00B6495F"/>
    <w:rsid w:val="00B871C5"/>
    <w:rsid w:val="00BA2961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1732D"/>
    <w:rsid w:val="00F3079C"/>
    <w:rsid w:val="00F93BD1"/>
    <w:rsid w:val="00FA2327"/>
    <w:rsid w:val="00FB3FFD"/>
    <w:rsid w:val="00FE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5443ACB0"/>
  <w15:docId w15:val="{DC4B9C1C-1A4A-43A1-9E84-2DB85B2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61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3547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Bùi Viết Tiến</cp:lastModifiedBy>
  <cp:revision>24</cp:revision>
  <cp:lastPrinted>2013-12-07T15:58:00Z</cp:lastPrinted>
  <dcterms:created xsi:type="dcterms:W3CDTF">2013-10-13T11:14:00Z</dcterms:created>
  <dcterms:modified xsi:type="dcterms:W3CDTF">2016-01-15T01:44:00Z</dcterms:modified>
</cp:coreProperties>
</file>