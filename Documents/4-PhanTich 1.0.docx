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A70434" w:rsidRPr="00A70434">
        <w:rPr>
          <w:lang w:val="en-US"/>
        </w:rPr>
        <w:t>Quản Lý Nhà Hàng</w:t>
      </w:r>
    </w:p>
    <w:p w:rsidR="0037628A" w:rsidRPr="007A1DE8" w:rsidRDefault="0037628A" w:rsidP="0037628A">
      <w:pPr>
        <w:rPr>
          <w:lang w:val="en-US"/>
        </w:rPr>
      </w:pPr>
    </w:p>
    <w:p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A70434">
        <w:rPr>
          <w:rFonts w:ascii="Arial" w:hAnsi="Arial"/>
          <w:sz w:val="34"/>
          <w:szCs w:val="30"/>
          <w:lang w:val="en-US"/>
        </w:rPr>
        <w:t>1.0</w:t>
      </w:r>
    </w:p>
    <w:p w:rsidR="0037628A" w:rsidRDefault="0037628A" w:rsidP="0037628A">
      <w:pPr>
        <w:pStyle w:val="Title"/>
        <w:jc w:val="both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A70434" w:rsidRDefault="00A70434" w:rsidP="00A70434">
      <w:pPr>
        <w:tabs>
          <w:tab w:val="left" w:pos="2700"/>
          <w:tab w:val="left" w:pos="3960"/>
        </w:tabs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ab/>
        <w:t>1442052</w:t>
      </w:r>
      <w:r>
        <w:rPr>
          <w:rFonts w:ascii="Arial" w:hAnsi="Arial" w:cs="Arial"/>
          <w:color w:val="0000FF"/>
          <w:sz w:val="30"/>
          <w:szCs w:val="30"/>
          <w:lang w:val="en-US"/>
        </w:rPr>
        <w:tab/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r>
        <w:rPr>
          <w:rFonts w:ascii="Arial" w:hAnsi="Arial" w:cs="Arial"/>
          <w:color w:val="0000FF"/>
          <w:sz w:val="30"/>
          <w:szCs w:val="30"/>
          <w:lang w:val="en-US"/>
        </w:rPr>
        <w:t>Phạm Đại Lượng</w:t>
      </w:r>
    </w:p>
    <w:p w:rsidR="00A70434" w:rsidRDefault="00A70434" w:rsidP="00A70434">
      <w:pPr>
        <w:tabs>
          <w:tab w:val="left" w:pos="2700"/>
          <w:tab w:val="left" w:pos="3960"/>
        </w:tabs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ab/>
        <w:t>1442091</w:t>
      </w:r>
      <w:r>
        <w:rPr>
          <w:rFonts w:ascii="Arial" w:hAnsi="Arial" w:cs="Arial"/>
          <w:color w:val="0000FF"/>
          <w:sz w:val="30"/>
          <w:szCs w:val="30"/>
          <w:lang w:val="en-US"/>
        </w:rPr>
        <w:tab/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r>
        <w:rPr>
          <w:rFonts w:ascii="Arial" w:hAnsi="Arial" w:cs="Arial"/>
          <w:color w:val="0000FF"/>
          <w:sz w:val="30"/>
          <w:szCs w:val="30"/>
          <w:lang w:val="en-US"/>
        </w:rPr>
        <w:t>Trần Tiến Thịnh</w:t>
      </w:r>
    </w:p>
    <w:p w:rsidR="0037628A" w:rsidRPr="003548A8" w:rsidRDefault="00A70434" w:rsidP="00A70434">
      <w:pPr>
        <w:tabs>
          <w:tab w:val="left" w:pos="2700"/>
          <w:tab w:val="left" w:pos="3960"/>
        </w:tabs>
        <w:rPr>
          <w:sz w:val="30"/>
          <w:szCs w:val="30"/>
          <w:lang w:val="en-US"/>
        </w:rPr>
        <w:sectPr w:rsidR="0037628A" w:rsidRPr="003548A8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ab/>
        <w:t>1442096</w:t>
      </w:r>
      <w:r>
        <w:rPr>
          <w:rFonts w:ascii="Arial" w:hAnsi="Arial" w:cs="Arial"/>
          <w:color w:val="0000FF"/>
          <w:sz w:val="30"/>
          <w:szCs w:val="30"/>
          <w:lang w:val="en-US"/>
        </w:rPr>
        <w:tab/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r>
        <w:rPr>
          <w:rFonts w:ascii="Arial" w:hAnsi="Arial" w:cs="Arial"/>
          <w:color w:val="0000FF"/>
          <w:sz w:val="30"/>
          <w:szCs w:val="30"/>
          <w:lang w:val="en-US"/>
        </w:rPr>
        <w:t>Bùi Viết Tiến</w:t>
      </w:r>
    </w:p>
    <w:p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93"/>
        <w:gridCol w:w="1363"/>
        <w:gridCol w:w="3744"/>
        <w:gridCol w:w="2304"/>
      </w:tblGrid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53627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536279" w:rsidRDefault="00536279" w:rsidP="00565DF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536279">
              <w:rPr>
                <w:rFonts w:eastAsia="SimSun"/>
                <w:lang w:val="en-US"/>
              </w:rPr>
              <w:t>26/12/2015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536279" w:rsidRDefault="00536279" w:rsidP="00565DF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536279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536279" w:rsidRDefault="00536279" w:rsidP="00D06F27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Soạn </w:t>
            </w:r>
            <w:r w:rsidR="00D06F27">
              <w:rPr>
                <w:rFonts w:eastAsia="SimSun"/>
                <w:lang w:val="en-US"/>
              </w:rPr>
              <w:t>phân tích</w:t>
            </w:r>
            <w:r w:rsidR="001E3267">
              <w:rPr>
                <w:rFonts w:eastAsia="SimSun"/>
                <w:lang w:val="en-US"/>
              </w:rPr>
              <w:t xml:space="preserve"> sơ đồ lớp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62EF" w:rsidRDefault="007A62EF" w:rsidP="00565DFE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Phạm Đại Lượng</w:t>
            </w:r>
          </w:p>
          <w:p w:rsidR="007A62EF" w:rsidRDefault="00536279" w:rsidP="00565DFE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 w:rsidRPr="00536279">
              <w:rPr>
                <w:rFonts w:eastAsia="SimSun"/>
                <w:lang w:val="en-US"/>
              </w:rPr>
              <w:t>Trần Tiến Thịnh</w:t>
            </w:r>
          </w:p>
          <w:p w:rsidR="007A62EF" w:rsidRPr="00536279" w:rsidRDefault="007A62EF" w:rsidP="007A62E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Bùi Viết Tiến</w:t>
            </w: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7A1DE8" w:rsidRDefault="007A1DE8">
      <w:pPr>
        <w:pStyle w:val="Title"/>
        <w:jc w:val="both"/>
        <w:rPr>
          <w:lang w:val="en-US"/>
        </w:rPr>
      </w:pPr>
      <w:bookmarkStart w:id="0" w:name="_GoBack"/>
      <w:bookmarkEnd w:id="0"/>
    </w:p>
    <w:p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:rsidR="00C161AA" w:rsidRDefault="00314E8F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 w:rsidR="005E2817"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Hyperlink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 xml:space="preserve">Sơ đồ lớp </w:t>
        </w:r>
        <w:r w:rsidR="00C161AA" w:rsidRPr="00234A17">
          <w:rPr>
            <w:rStyle w:val="Hyperlink"/>
            <w:noProof/>
            <w:lang w:val="en-US"/>
          </w:rPr>
          <w:t>(</w:t>
        </w:r>
        <w:r w:rsidR="00C161AA" w:rsidRPr="00234A17">
          <w:rPr>
            <w:rStyle w:val="Hyperlink"/>
            <w:noProof/>
          </w:rPr>
          <w:t>mức phân tích</w:t>
        </w:r>
        <w:r w:rsidR="00C161AA" w:rsidRPr="00234A17">
          <w:rPr>
            <w:rStyle w:val="Hyperlink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61AA" w:rsidRDefault="00314E8F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Hyperlink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61AA" w:rsidRDefault="00314E8F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Hyperlink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61AA" w:rsidRDefault="00314E8F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Hyperlink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61AA" w:rsidRDefault="00314E8F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Hyperlink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trạng thái</w:t>
        </w:r>
        <w:r w:rsidR="00C161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2817" w:rsidRDefault="00314E8F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FD06E2" w:rsidRDefault="005E2817" w:rsidP="00FD06E2">
      <w:pPr>
        <w:pStyle w:val="Heading1"/>
      </w:pPr>
      <w:r>
        <w:br w:type="page"/>
      </w:r>
      <w:bookmarkStart w:id="1" w:name="_Toc167699049"/>
      <w:bookmarkStart w:id="2" w:name="_Toc172872215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1"/>
      <w:r w:rsidR="00FD06E2">
        <w:rPr>
          <w:lang w:val="en-US"/>
        </w:rPr>
        <w:t>)</w:t>
      </w:r>
      <w:bookmarkEnd w:id="2"/>
    </w:p>
    <w:p w:rsidR="00FD06E2" w:rsidRDefault="00FD06E2" w:rsidP="00FD06E2">
      <w:pPr>
        <w:pStyle w:val="Heading2"/>
        <w:rPr>
          <w:lang w:val="en-US"/>
        </w:rPr>
      </w:pPr>
      <w:bookmarkStart w:id="3" w:name="_Toc17287221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3"/>
    </w:p>
    <w:p w:rsidR="00FD06E2" w:rsidRPr="00FD06E2" w:rsidRDefault="00BF6FC4" w:rsidP="00FD06E2">
      <w:pPr>
        <w:spacing w:line="360" w:lineRule="auto"/>
        <w:rPr>
          <w:i/>
          <w:color w:val="0000FF"/>
          <w:lang w:val="en-US"/>
        </w:rPr>
      </w:pPr>
      <w:r>
        <w:rPr>
          <w:i/>
          <w:noProof/>
          <w:color w:val="0000FF"/>
          <w:lang w:val="en-US"/>
        </w:rPr>
        <w:drawing>
          <wp:inline distT="0" distB="0" distL="0" distR="0">
            <wp:extent cx="5732145" cy="5935053"/>
            <wp:effectExtent l="1905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935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6E2" w:rsidRDefault="00FD06E2" w:rsidP="00FD06E2">
      <w:pPr>
        <w:pStyle w:val="Heading2"/>
      </w:pPr>
      <w:bookmarkStart w:id="4" w:name="_Toc172872217"/>
      <w:r>
        <w:t>Danh sách các lớp đối tượng và quan hệ</w:t>
      </w:r>
      <w:bookmarkEnd w:id="4"/>
    </w:p>
    <w:tbl>
      <w:tblPr>
        <w:tblStyle w:val="TableGrid"/>
        <w:tblW w:w="8868" w:type="dxa"/>
        <w:tblLook w:val="01E0"/>
      </w:tblPr>
      <w:tblGrid>
        <w:gridCol w:w="801"/>
        <w:gridCol w:w="2110"/>
        <w:gridCol w:w="2110"/>
        <w:gridCol w:w="3847"/>
      </w:tblGrid>
      <w:tr w:rsidR="00FD06E2">
        <w:tc>
          <w:tcPr>
            <w:tcW w:w="801" w:type="dxa"/>
          </w:tcPr>
          <w:p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:rsidR="00FD06E2" w:rsidRDefault="00FD06E2" w:rsidP="00FD06E2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 w:rsidTr="008B41ED">
        <w:tc>
          <w:tcPr>
            <w:tcW w:w="801" w:type="dxa"/>
            <w:vAlign w:val="center"/>
          </w:tcPr>
          <w:p w:rsidR="00FD06E2" w:rsidRPr="008B41ED" w:rsidRDefault="008B41ED" w:rsidP="008B41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:rsidR="00FD06E2" w:rsidRPr="00D27C77" w:rsidRDefault="00D27C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</w:tc>
        <w:tc>
          <w:tcPr>
            <w:tcW w:w="2110" w:type="dxa"/>
          </w:tcPr>
          <w:p w:rsidR="00FD06E2" w:rsidRPr="00D27C77" w:rsidRDefault="00D27C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847" w:type="dxa"/>
          </w:tcPr>
          <w:p w:rsidR="00D27C77" w:rsidRPr="00D27C77" w:rsidRDefault="00D27C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danh sách các món ăn</w:t>
            </w:r>
          </w:p>
        </w:tc>
      </w:tr>
      <w:tr w:rsidR="00D27C77" w:rsidTr="008B41ED">
        <w:tc>
          <w:tcPr>
            <w:tcW w:w="801" w:type="dxa"/>
            <w:vAlign w:val="center"/>
          </w:tcPr>
          <w:p w:rsidR="00D27C77" w:rsidRPr="008B41ED" w:rsidRDefault="008B41ED" w:rsidP="008B41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:rsidR="00D27C77" w:rsidRDefault="00D27C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Phiếu đặt món Order</w:t>
            </w:r>
          </w:p>
        </w:tc>
        <w:tc>
          <w:tcPr>
            <w:tcW w:w="2110" w:type="dxa"/>
          </w:tcPr>
          <w:p w:rsidR="00D27C77" w:rsidRDefault="00D27C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847" w:type="dxa"/>
          </w:tcPr>
          <w:p w:rsidR="00D27C77" w:rsidRDefault="00D27C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Chứa thông tin đặt món của khách hàng tại bàn số n.</w:t>
            </w:r>
          </w:p>
        </w:tc>
      </w:tr>
      <w:tr w:rsidR="00D27C77" w:rsidTr="008B41ED">
        <w:tc>
          <w:tcPr>
            <w:tcW w:w="801" w:type="dxa"/>
            <w:vAlign w:val="center"/>
          </w:tcPr>
          <w:p w:rsidR="00D27C77" w:rsidRPr="008B41ED" w:rsidRDefault="008B41ED" w:rsidP="008B41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:rsidR="00D27C77" w:rsidRDefault="00D27C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Chi tiết đặt món</w:t>
            </w:r>
          </w:p>
        </w:tc>
        <w:tc>
          <w:tcPr>
            <w:tcW w:w="2110" w:type="dxa"/>
          </w:tcPr>
          <w:p w:rsidR="00D27C77" w:rsidRDefault="00D27C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847" w:type="dxa"/>
          </w:tcPr>
          <w:p w:rsidR="00D27C77" w:rsidRDefault="00D27C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Chứa danh sách món ăn của order </w:t>
            </w:r>
            <w:r>
              <w:rPr>
                <w:lang w:val="en-US"/>
              </w:rPr>
              <w:lastRenderedPageBreak/>
              <w:t>tương ứng</w:t>
            </w:r>
          </w:p>
        </w:tc>
      </w:tr>
      <w:tr w:rsidR="005861F8" w:rsidTr="008B41ED">
        <w:tc>
          <w:tcPr>
            <w:tcW w:w="801" w:type="dxa"/>
            <w:vAlign w:val="center"/>
          </w:tcPr>
          <w:p w:rsidR="005861F8" w:rsidRPr="008B41ED" w:rsidRDefault="008B41ED" w:rsidP="008B41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110" w:type="dxa"/>
          </w:tcPr>
          <w:p w:rsidR="005861F8" w:rsidRDefault="005861F8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Hàng hóa</w:t>
            </w:r>
          </w:p>
        </w:tc>
        <w:tc>
          <w:tcPr>
            <w:tcW w:w="2110" w:type="dxa"/>
          </w:tcPr>
          <w:p w:rsidR="005861F8" w:rsidRDefault="005861F8" w:rsidP="00402D4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847" w:type="dxa"/>
          </w:tcPr>
          <w:p w:rsidR="005861F8" w:rsidRDefault="005861F8" w:rsidP="00402D4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danh sách các mặt hàng mà nhà hàng sử dụng</w:t>
            </w:r>
          </w:p>
        </w:tc>
      </w:tr>
      <w:tr w:rsidR="005861F8" w:rsidTr="008B41ED">
        <w:tc>
          <w:tcPr>
            <w:tcW w:w="801" w:type="dxa"/>
            <w:vAlign w:val="center"/>
          </w:tcPr>
          <w:p w:rsidR="005861F8" w:rsidRPr="008B41ED" w:rsidRDefault="008B41ED" w:rsidP="008B41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:rsidR="005861F8" w:rsidRDefault="005861F8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Nhóm hàng hóa</w:t>
            </w:r>
          </w:p>
        </w:tc>
        <w:tc>
          <w:tcPr>
            <w:tcW w:w="2110" w:type="dxa"/>
          </w:tcPr>
          <w:p w:rsidR="005861F8" w:rsidRDefault="005861F8" w:rsidP="00402D4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847" w:type="dxa"/>
          </w:tcPr>
          <w:p w:rsidR="005861F8" w:rsidRDefault="005861F8" w:rsidP="00402D4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danh sách các hàng hóa thuộc về một nhóm</w:t>
            </w:r>
          </w:p>
        </w:tc>
      </w:tr>
      <w:tr w:rsidR="005861F8" w:rsidTr="008B41ED">
        <w:tc>
          <w:tcPr>
            <w:tcW w:w="801" w:type="dxa"/>
            <w:vAlign w:val="center"/>
          </w:tcPr>
          <w:p w:rsidR="005861F8" w:rsidRPr="008B41ED" w:rsidRDefault="008B41ED" w:rsidP="008B41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:rsidR="005861F8" w:rsidRDefault="00E85E5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Nhà cung cấp</w:t>
            </w:r>
          </w:p>
        </w:tc>
        <w:tc>
          <w:tcPr>
            <w:tcW w:w="2110" w:type="dxa"/>
          </w:tcPr>
          <w:p w:rsidR="005861F8" w:rsidRDefault="00E85E5E" w:rsidP="00402D4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847" w:type="dxa"/>
          </w:tcPr>
          <w:p w:rsidR="005861F8" w:rsidRDefault="00E85E5E" w:rsidP="00402D4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danh sách các nhà cung cấp của hàng hóa</w:t>
            </w:r>
          </w:p>
        </w:tc>
      </w:tr>
      <w:tr w:rsidR="00E85E5E" w:rsidTr="008B41ED">
        <w:tc>
          <w:tcPr>
            <w:tcW w:w="801" w:type="dxa"/>
            <w:vAlign w:val="center"/>
          </w:tcPr>
          <w:p w:rsidR="00E85E5E" w:rsidRPr="008B41ED" w:rsidRDefault="008B41ED" w:rsidP="008B41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:rsidR="00E85E5E" w:rsidRDefault="00E85E5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Công thức món ăn</w:t>
            </w:r>
          </w:p>
        </w:tc>
        <w:tc>
          <w:tcPr>
            <w:tcW w:w="2110" w:type="dxa"/>
          </w:tcPr>
          <w:p w:rsidR="00E85E5E" w:rsidRDefault="00E85E5E" w:rsidP="00402D4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847" w:type="dxa"/>
          </w:tcPr>
          <w:p w:rsidR="00E85E5E" w:rsidRDefault="00E85E5E" w:rsidP="00402D4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danh sách các công thức làm món ăn tương ứng trong menu</w:t>
            </w:r>
          </w:p>
        </w:tc>
      </w:tr>
      <w:tr w:rsidR="00E85E5E" w:rsidTr="008B41ED">
        <w:tc>
          <w:tcPr>
            <w:tcW w:w="801" w:type="dxa"/>
            <w:vAlign w:val="center"/>
          </w:tcPr>
          <w:p w:rsidR="00E85E5E" w:rsidRPr="008B41ED" w:rsidRDefault="008B41ED" w:rsidP="008B41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:rsidR="00E85E5E" w:rsidRDefault="00E85E5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Chi tiết công thức </w:t>
            </w:r>
          </w:p>
        </w:tc>
        <w:tc>
          <w:tcPr>
            <w:tcW w:w="2110" w:type="dxa"/>
          </w:tcPr>
          <w:p w:rsidR="00E85E5E" w:rsidRDefault="00E85E5E" w:rsidP="00402D4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847" w:type="dxa"/>
          </w:tcPr>
          <w:p w:rsidR="00E85E5E" w:rsidRDefault="00E85E5E" w:rsidP="00402D4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danh sách nguyên liệu - lấy từ hàng hóa- cho công thức tương ứng</w:t>
            </w:r>
          </w:p>
        </w:tc>
      </w:tr>
      <w:tr w:rsidR="00E85E5E" w:rsidTr="008B41ED">
        <w:tc>
          <w:tcPr>
            <w:tcW w:w="801" w:type="dxa"/>
            <w:vAlign w:val="center"/>
          </w:tcPr>
          <w:p w:rsidR="00E85E5E" w:rsidRPr="008B41ED" w:rsidRDefault="008B41ED" w:rsidP="008B41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:rsidR="00E85E5E" w:rsidRDefault="00E85E5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Nhân viên</w:t>
            </w:r>
          </w:p>
        </w:tc>
        <w:tc>
          <w:tcPr>
            <w:tcW w:w="2110" w:type="dxa"/>
          </w:tcPr>
          <w:p w:rsidR="00E85E5E" w:rsidRDefault="00E85E5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847" w:type="dxa"/>
          </w:tcPr>
          <w:p w:rsidR="00E85E5E" w:rsidRDefault="00E85E5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tin cở bản của nhân viên</w:t>
            </w:r>
          </w:p>
        </w:tc>
      </w:tr>
      <w:tr w:rsidR="00E85E5E" w:rsidTr="008B41ED">
        <w:tc>
          <w:tcPr>
            <w:tcW w:w="801" w:type="dxa"/>
            <w:vAlign w:val="center"/>
          </w:tcPr>
          <w:p w:rsidR="00E85E5E" w:rsidRPr="008B41ED" w:rsidRDefault="008B41ED" w:rsidP="008B41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10" w:type="dxa"/>
          </w:tcPr>
          <w:p w:rsidR="00E85E5E" w:rsidRDefault="00E85E5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Nhân viên thu ngân</w:t>
            </w:r>
          </w:p>
        </w:tc>
        <w:tc>
          <w:tcPr>
            <w:tcW w:w="2110" w:type="dxa"/>
          </w:tcPr>
          <w:p w:rsidR="00E85E5E" w:rsidRDefault="00E85E5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 kế thừa từ "Nhân viên"</w:t>
            </w:r>
          </w:p>
        </w:tc>
        <w:tc>
          <w:tcPr>
            <w:tcW w:w="3847" w:type="dxa"/>
          </w:tcPr>
          <w:p w:rsidR="00E85E5E" w:rsidRDefault="00E85E5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lớp nhân viên chịu trách nhiệm về đặt món và thanh toán cho khách</w:t>
            </w:r>
          </w:p>
        </w:tc>
      </w:tr>
      <w:tr w:rsidR="00E85E5E" w:rsidTr="008B41ED">
        <w:tc>
          <w:tcPr>
            <w:tcW w:w="801" w:type="dxa"/>
            <w:vAlign w:val="center"/>
          </w:tcPr>
          <w:p w:rsidR="00E85E5E" w:rsidRPr="008B41ED" w:rsidRDefault="008B41ED" w:rsidP="008B41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10" w:type="dxa"/>
          </w:tcPr>
          <w:p w:rsidR="00E85E5E" w:rsidRDefault="00E85E5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Nhân viên kế toán</w:t>
            </w:r>
          </w:p>
        </w:tc>
        <w:tc>
          <w:tcPr>
            <w:tcW w:w="2110" w:type="dxa"/>
          </w:tcPr>
          <w:p w:rsidR="00E85E5E" w:rsidRDefault="00E85E5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 kế thừa từ "Nhân viên"</w:t>
            </w:r>
          </w:p>
        </w:tc>
        <w:tc>
          <w:tcPr>
            <w:tcW w:w="3847" w:type="dxa"/>
          </w:tcPr>
          <w:p w:rsidR="00E85E5E" w:rsidRDefault="00E85E5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lớp nhân viên chịu trách nhiệm về thu chi của nhà hàng</w:t>
            </w:r>
          </w:p>
        </w:tc>
      </w:tr>
      <w:tr w:rsidR="00E85E5E" w:rsidTr="008B41ED">
        <w:tc>
          <w:tcPr>
            <w:tcW w:w="801" w:type="dxa"/>
            <w:vAlign w:val="center"/>
          </w:tcPr>
          <w:p w:rsidR="00E85E5E" w:rsidRPr="008B41ED" w:rsidRDefault="008B41ED" w:rsidP="008B41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10" w:type="dxa"/>
          </w:tcPr>
          <w:p w:rsidR="00E85E5E" w:rsidRDefault="00E85E5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Nhân viên quản lý</w:t>
            </w:r>
          </w:p>
        </w:tc>
        <w:tc>
          <w:tcPr>
            <w:tcW w:w="2110" w:type="dxa"/>
          </w:tcPr>
          <w:p w:rsidR="00E85E5E" w:rsidRDefault="00E85E5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 kế thừa từ "Nhân viên"</w:t>
            </w:r>
          </w:p>
        </w:tc>
        <w:tc>
          <w:tcPr>
            <w:tcW w:w="3847" w:type="dxa"/>
          </w:tcPr>
          <w:p w:rsidR="00E85E5E" w:rsidRDefault="00E85E5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lớp nhân viên chịu tránh nhiệm về quản lý danh mục hàng hóa, thông kê thu chi - doanh thu, sửa order</w:t>
            </w:r>
          </w:p>
        </w:tc>
      </w:tr>
      <w:tr w:rsidR="00E85E5E" w:rsidTr="008B41ED">
        <w:tc>
          <w:tcPr>
            <w:tcW w:w="801" w:type="dxa"/>
            <w:vAlign w:val="center"/>
          </w:tcPr>
          <w:p w:rsidR="00E85E5E" w:rsidRPr="008B41ED" w:rsidRDefault="008B41ED" w:rsidP="008B41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10" w:type="dxa"/>
          </w:tcPr>
          <w:p w:rsidR="00E85E5E" w:rsidRDefault="00E85E5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Ca làm việc</w:t>
            </w:r>
          </w:p>
        </w:tc>
        <w:tc>
          <w:tcPr>
            <w:tcW w:w="2110" w:type="dxa"/>
          </w:tcPr>
          <w:p w:rsidR="00E85E5E" w:rsidRDefault="00E85E5E" w:rsidP="00402D4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Lớp </w:t>
            </w:r>
          </w:p>
        </w:tc>
        <w:tc>
          <w:tcPr>
            <w:tcW w:w="3847" w:type="dxa"/>
          </w:tcPr>
          <w:p w:rsidR="00E85E5E" w:rsidRDefault="00E85E5E" w:rsidP="00E85E5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 sách các ca làm việc của nhân viên</w:t>
            </w:r>
          </w:p>
        </w:tc>
      </w:tr>
      <w:tr w:rsidR="00E85E5E" w:rsidTr="008B41ED">
        <w:tc>
          <w:tcPr>
            <w:tcW w:w="801" w:type="dxa"/>
            <w:vAlign w:val="center"/>
          </w:tcPr>
          <w:p w:rsidR="00E85E5E" w:rsidRPr="008B41ED" w:rsidRDefault="008B41ED" w:rsidP="008B41ED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10" w:type="dxa"/>
          </w:tcPr>
          <w:p w:rsidR="00E85E5E" w:rsidRDefault="00E85E5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Bảng giao ca</w:t>
            </w:r>
          </w:p>
        </w:tc>
        <w:tc>
          <w:tcPr>
            <w:tcW w:w="2110" w:type="dxa"/>
          </w:tcPr>
          <w:p w:rsidR="00E85E5E" w:rsidRDefault="00E85E5E" w:rsidP="00402D4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3847" w:type="dxa"/>
          </w:tcPr>
          <w:p w:rsidR="00E85E5E" w:rsidRDefault="00E85E5E" w:rsidP="00402D4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 sách các nhân viên làm việc trong 1 ca</w:t>
            </w:r>
          </w:p>
        </w:tc>
      </w:tr>
    </w:tbl>
    <w:p w:rsidR="00FD06E2" w:rsidRDefault="00FD06E2" w:rsidP="00FD06E2">
      <w:pPr>
        <w:pStyle w:val="Heading2"/>
        <w:rPr>
          <w:lang w:val="en-US"/>
        </w:rPr>
      </w:pPr>
      <w:bookmarkStart w:id="5" w:name="_Toc172872218"/>
      <w:r>
        <w:t>Mô tả chi tiết từng lớp đối tượng</w:t>
      </w:r>
      <w:bookmarkEnd w:id="5"/>
    </w:p>
    <w:p w:rsidR="00D27C77" w:rsidRPr="00D27C77" w:rsidRDefault="00D27C77" w:rsidP="00D27C77">
      <w:pPr>
        <w:pStyle w:val="Heading3"/>
        <w:rPr>
          <w:lang w:val="en-US"/>
        </w:rPr>
      </w:pPr>
      <w:r>
        <w:rPr>
          <w:lang w:val="en-US"/>
        </w:rPr>
        <w:t>Menu</w:t>
      </w:r>
    </w:p>
    <w:p w:rsidR="00FD06E2" w:rsidRPr="00FD06E2" w:rsidRDefault="00FD06E2" w:rsidP="00FD06E2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Với mỗi lớp đối tượng:</w:t>
      </w:r>
    </w:p>
    <w:p w:rsidR="00363B6E" w:rsidRPr="00363B6E" w:rsidRDefault="00363B6E" w:rsidP="00FD06E2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363B6E">
        <w:rPr>
          <w:i/>
          <w:color w:val="0000FF"/>
        </w:rPr>
        <w:t>Lớp đối tượng đó kế thừa từ lớp đối tượng nào (nếu có)</w:t>
      </w:r>
    </w:p>
    <w:p w:rsidR="00FD06E2" w:rsidRPr="00FD06E2" w:rsidRDefault="00FD06E2" w:rsidP="00FD06E2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="00363B6E" w:rsidRPr="00363B6E">
        <w:rPr>
          <w:i/>
          <w:color w:val="0000FF"/>
        </w:rPr>
        <w:t xml:space="preserve"> (cần ghi chú rõ các thuộc tính nào kế thừa từ lớp cha – nếu có, loại thuộc tính là public, protected hay private …)</w:t>
      </w:r>
    </w:p>
    <w:tbl>
      <w:tblPr>
        <w:tblStyle w:val="TableGrid"/>
        <w:tblW w:w="9576" w:type="dxa"/>
        <w:tblLook w:val="01E0"/>
      </w:tblPr>
      <w:tblGrid>
        <w:gridCol w:w="758"/>
        <w:gridCol w:w="1966"/>
        <w:gridCol w:w="1566"/>
        <w:gridCol w:w="1640"/>
        <w:gridCol w:w="3646"/>
      </w:tblGrid>
      <w:tr w:rsidR="00363B6E">
        <w:tc>
          <w:tcPr>
            <w:tcW w:w="758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63B6E">
        <w:tc>
          <w:tcPr>
            <w:tcW w:w="758" w:type="dxa"/>
          </w:tcPr>
          <w:p w:rsidR="00363B6E" w:rsidRPr="001E6A29" w:rsidRDefault="001E6A2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363B6E" w:rsidRPr="001E6A29" w:rsidRDefault="001E6A2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số</w:t>
            </w:r>
          </w:p>
        </w:tc>
        <w:tc>
          <w:tcPr>
            <w:tcW w:w="1566" w:type="dxa"/>
          </w:tcPr>
          <w:p w:rsidR="00363B6E" w:rsidRPr="00363B6E" w:rsidRDefault="001E6A2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363B6E" w:rsidRDefault="00363B6E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363B6E" w:rsidRPr="009C071E" w:rsidRDefault="009C071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số của món ăn</w:t>
            </w:r>
          </w:p>
        </w:tc>
      </w:tr>
      <w:tr w:rsidR="001E6A29">
        <w:tc>
          <w:tcPr>
            <w:tcW w:w="758" w:type="dxa"/>
          </w:tcPr>
          <w:p w:rsidR="001E6A29" w:rsidRPr="001E6A29" w:rsidRDefault="001E6A2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966" w:type="dxa"/>
          </w:tcPr>
          <w:p w:rsidR="001E6A29" w:rsidRDefault="001E6A2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566" w:type="dxa"/>
          </w:tcPr>
          <w:p w:rsidR="001E6A29" w:rsidRDefault="001E6A2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E6A29" w:rsidRDefault="001E6A29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1E6A29" w:rsidRPr="009C071E" w:rsidRDefault="009C071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món ăn</w:t>
            </w:r>
          </w:p>
        </w:tc>
      </w:tr>
      <w:tr w:rsidR="001E6A29">
        <w:tc>
          <w:tcPr>
            <w:tcW w:w="758" w:type="dxa"/>
          </w:tcPr>
          <w:p w:rsidR="001E6A29" w:rsidRPr="001E6A29" w:rsidRDefault="001E6A2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1E6A29" w:rsidRDefault="001E6A2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Hình ảnh minh họa</w:t>
            </w:r>
          </w:p>
        </w:tc>
        <w:tc>
          <w:tcPr>
            <w:tcW w:w="1566" w:type="dxa"/>
          </w:tcPr>
          <w:p w:rsidR="001E6A29" w:rsidRDefault="001E6A2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E6A29" w:rsidRDefault="001E6A29" w:rsidP="00FD06E2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1E6A29" w:rsidRPr="009C071E" w:rsidRDefault="009C071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Hình ảnh minh họa cho món ăn</w:t>
            </w:r>
          </w:p>
        </w:tc>
      </w:tr>
    </w:tbl>
    <w:p w:rsidR="00D27C77" w:rsidRPr="00D27C77" w:rsidRDefault="00FD06E2" w:rsidP="00D27C77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>Danh sách các trách nhiệm (các phương thức) chính. Cần xác định rõ phương thức nào cần phải cài đặt lại cho các lớp đối tượng con</w:t>
      </w:r>
    </w:p>
    <w:p w:rsidR="00D27C77" w:rsidRPr="00D27C77" w:rsidRDefault="001E6A29" w:rsidP="00D27C77">
      <w:pPr>
        <w:pStyle w:val="Heading3"/>
        <w:rPr>
          <w:lang w:val="en-US"/>
        </w:rPr>
      </w:pPr>
      <w:r>
        <w:rPr>
          <w:lang w:val="en-US"/>
        </w:rPr>
        <w:t>Phiếu đặt món - order</w:t>
      </w:r>
    </w:p>
    <w:tbl>
      <w:tblPr>
        <w:tblStyle w:val="TableGrid"/>
        <w:tblW w:w="9576" w:type="dxa"/>
        <w:tblLook w:val="01E0"/>
      </w:tblPr>
      <w:tblGrid>
        <w:gridCol w:w="758"/>
        <w:gridCol w:w="1966"/>
        <w:gridCol w:w="1566"/>
        <w:gridCol w:w="1640"/>
        <w:gridCol w:w="3646"/>
      </w:tblGrid>
      <w:tr w:rsidR="00D27C77" w:rsidTr="00710E1A">
        <w:tc>
          <w:tcPr>
            <w:tcW w:w="758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D27C77" w:rsidRPr="00363B6E" w:rsidRDefault="00D27C77" w:rsidP="00710E1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D27C77" w:rsidTr="00710E1A">
        <w:tc>
          <w:tcPr>
            <w:tcW w:w="758" w:type="dxa"/>
          </w:tcPr>
          <w:p w:rsidR="00D27C77" w:rsidRPr="001E6A29" w:rsidRDefault="001E6A29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D27C77" w:rsidRPr="001E6A29" w:rsidRDefault="001E6A29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số</w:t>
            </w:r>
          </w:p>
        </w:tc>
        <w:tc>
          <w:tcPr>
            <w:tcW w:w="1566" w:type="dxa"/>
          </w:tcPr>
          <w:p w:rsidR="00D27C77" w:rsidRPr="00363B6E" w:rsidRDefault="001E6A29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27C77" w:rsidRDefault="00D27C77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D27C77" w:rsidRDefault="00D27C77" w:rsidP="00710E1A">
            <w:pPr>
              <w:pStyle w:val="BodyText"/>
              <w:spacing w:after="0"/>
            </w:pPr>
          </w:p>
        </w:tc>
      </w:tr>
      <w:tr w:rsidR="001E6A29" w:rsidTr="00710E1A">
        <w:tc>
          <w:tcPr>
            <w:tcW w:w="758" w:type="dxa"/>
          </w:tcPr>
          <w:p w:rsidR="001E6A29" w:rsidRPr="001E6A29" w:rsidRDefault="001E6A29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1E6A29" w:rsidRDefault="001E6A29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Nvtn: Nhan viên thu ngân</w:t>
            </w:r>
          </w:p>
        </w:tc>
        <w:tc>
          <w:tcPr>
            <w:tcW w:w="1566" w:type="dxa"/>
          </w:tcPr>
          <w:p w:rsidR="001E6A29" w:rsidRDefault="001E6A29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E6A29" w:rsidRPr="001E6A29" w:rsidRDefault="001E6A29" w:rsidP="00710E1A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:rsidR="001E6A29" w:rsidRPr="001E6A29" w:rsidRDefault="001E6A29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mã số nhân viên thu ngân</w:t>
            </w:r>
          </w:p>
        </w:tc>
      </w:tr>
      <w:tr w:rsidR="001E6A29" w:rsidTr="00710E1A">
        <w:tc>
          <w:tcPr>
            <w:tcW w:w="758" w:type="dxa"/>
          </w:tcPr>
          <w:p w:rsidR="001E6A29" w:rsidRDefault="001E6A29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1E6A29" w:rsidRDefault="001E6A29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bàn</w:t>
            </w:r>
          </w:p>
        </w:tc>
        <w:tc>
          <w:tcPr>
            <w:tcW w:w="1566" w:type="dxa"/>
          </w:tcPr>
          <w:p w:rsidR="001E6A29" w:rsidRDefault="001E6A29" w:rsidP="001E6A2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E6A29" w:rsidRPr="001E6A29" w:rsidRDefault="001E6A29" w:rsidP="00710E1A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:rsidR="001E6A29" w:rsidRDefault="009C071E" w:rsidP="009C07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bản của khách</w:t>
            </w:r>
          </w:p>
        </w:tc>
      </w:tr>
      <w:tr w:rsidR="001E6A29" w:rsidTr="00710E1A">
        <w:tc>
          <w:tcPr>
            <w:tcW w:w="758" w:type="dxa"/>
          </w:tcPr>
          <w:p w:rsidR="001E6A29" w:rsidRDefault="001E6A29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1E6A29" w:rsidRDefault="001E6A29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khách hàng</w:t>
            </w:r>
          </w:p>
        </w:tc>
        <w:tc>
          <w:tcPr>
            <w:tcW w:w="1566" w:type="dxa"/>
          </w:tcPr>
          <w:p w:rsidR="001E6A29" w:rsidRDefault="001E6A29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E6A29" w:rsidRPr="001E6A29" w:rsidRDefault="001E6A29" w:rsidP="00710E1A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646" w:type="dxa"/>
          </w:tcPr>
          <w:p w:rsidR="001E6A29" w:rsidRDefault="009C071E" w:rsidP="009C07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tin của khách hàng</w:t>
            </w:r>
          </w:p>
        </w:tc>
      </w:tr>
    </w:tbl>
    <w:p w:rsidR="00D27C77" w:rsidRPr="00D27C77" w:rsidRDefault="001E6A29" w:rsidP="00D27C77">
      <w:pPr>
        <w:pStyle w:val="Heading3"/>
        <w:rPr>
          <w:lang w:val="en-US"/>
        </w:rPr>
      </w:pPr>
      <w:r>
        <w:rPr>
          <w:lang w:val="en-US"/>
        </w:rPr>
        <w:t>Chi tiết đặt món</w:t>
      </w:r>
    </w:p>
    <w:tbl>
      <w:tblPr>
        <w:tblStyle w:val="TableGrid"/>
        <w:tblW w:w="9576" w:type="dxa"/>
        <w:tblLook w:val="01E0"/>
      </w:tblPr>
      <w:tblGrid>
        <w:gridCol w:w="758"/>
        <w:gridCol w:w="1966"/>
        <w:gridCol w:w="1566"/>
        <w:gridCol w:w="1640"/>
        <w:gridCol w:w="3646"/>
      </w:tblGrid>
      <w:tr w:rsidR="00D27C77" w:rsidTr="00710E1A">
        <w:tc>
          <w:tcPr>
            <w:tcW w:w="758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D27C77" w:rsidRPr="00363B6E" w:rsidRDefault="00D27C77" w:rsidP="00710E1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D27C77" w:rsidTr="00710E1A">
        <w:tc>
          <w:tcPr>
            <w:tcW w:w="758" w:type="dxa"/>
          </w:tcPr>
          <w:p w:rsidR="00D27C77" w:rsidRPr="009C071E" w:rsidRDefault="009C071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D27C77" w:rsidRPr="009C071E" w:rsidRDefault="009C071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Món: Menu</w:t>
            </w:r>
          </w:p>
        </w:tc>
        <w:tc>
          <w:tcPr>
            <w:tcW w:w="1566" w:type="dxa"/>
          </w:tcPr>
          <w:p w:rsidR="00D27C77" w:rsidRPr="00363B6E" w:rsidRDefault="001E6A29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27C77" w:rsidRDefault="00D27C77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D27C77" w:rsidRPr="009C071E" w:rsidRDefault="009C071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mã số món ăn bên Menu</w:t>
            </w:r>
          </w:p>
        </w:tc>
      </w:tr>
      <w:tr w:rsidR="009C071E" w:rsidTr="00710E1A">
        <w:tc>
          <w:tcPr>
            <w:tcW w:w="758" w:type="dxa"/>
          </w:tcPr>
          <w:p w:rsidR="009C071E" w:rsidRPr="009C071E" w:rsidRDefault="009C071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9C071E" w:rsidRDefault="009C071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</w:t>
            </w:r>
          </w:p>
        </w:tc>
        <w:tc>
          <w:tcPr>
            <w:tcW w:w="1566" w:type="dxa"/>
          </w:tcPr>
          <w:p w:rsidR="009C071E" w:rsidRDefault="009C071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C071E" w:rsidRDefault="009C071E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9C071E" w:rsidRDefault="009C071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của 1 món</w:t>
            </w:r>
          </w:p>
        </w:tc>
      </w:tr>
    </w:tbl>
    <w:p w:rsidR="00D27C77" w:rsidRPr="00D27C77" w:rsidRDefault="001E6A29" w:rsidP="00D27C77">
      <w:pPr>
        <w:pStyle w:val="Heading3"/>
        <w:rPr>
          <w:lang w:val="en-US"/>
        </w:rPr>
      </w:pPr>
      <w:r>
        <w:rPr>
          <w:lang w:val="en-US"/>
        </w:rPr>
        <w:t>Hàng hóa</w:t>
      </w:r>
    </w:p>
    <w:tbl>
      <w:tblPr>
        <w:tblStyle w:val="TableGrid"/>
        <w:tblW w:w="9576" w:type="dxa"/>
        <w:tblLook w:val="01E0"/>
      </w:tblPr>
      <w:tblGrid>
        <w:gridCol w:w="758"/>
        <w:gridCol w:w="1966"/>
        <w:gridCol w:w="1566"/>
        <w:gridCol w:w="1640"/>
        <w:gridCol w:w="3646"/>
      </w:tblGrid>
      <w:tr w:rsidR="00D27C77" w:rsidTr="00710E1A">
        <w:tc>
          <w:tcPr>
            <w:tcW w:w="758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D27C77" w:rsidRPr="00363B6E" w:rsidRDefault="00D27C77" w:rsidP="00710E1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D27C77" w:rsidTr="00710E1A">
        <w:tc>
          <w:tcPr>
            <w:tcW w:w="758" w:type="dxa"/>
          </w:tcPr>
          <w:p w:rsidR="00D27C77" w:rsidRPr="009C071E" w:rsidRDefault="009C071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D27C77" w:rsidRPr="009C071E" w:rsidRDefault="009C071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số</w:t>
            </w:r>
          </w:p>
        </w:tc>
        <w:tc>
          <w:tcPr>
            <w:tcW w:w="1566" w:type="dxa"/>
          </w:tcPr>
          <w:p w:rsidR="00D27C77" w:rsidRPr="00363B6E" w:rsidRDefault="001E6A29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27C77" w:rsidRDefault="00D27C77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D27C77" w:rsidRPr="009C071E" w:rsidRDefault="009C071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số hàng hóa</w:t>
            </w:r>
          </w:p>
        </w:tc>
      </w:tr>
      <w:tr w:rsidR="009C071E" w:rsidTr="00710E1A">
        <w:tc>
          <w:tcPr>
            <w:tcW w:w="758" w:type="dxa"/>
          </w:tcPr>
          <w:p w:rsidR="009C071E" w:rsidRPr="009C071E" w:rsidRDefault="009C071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9C071E" w:rsidRDefault="009C071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566" w:type="dxa"/>
          </w:tcPr>
          <w:p w:rsidR="009C071E" w:rsidRDefault="009C071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C071E" w:rsidRDefault="009C071E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9C071E" w:rsidRDefault="009C071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mặt hàng</w:t>
            </w:r>
          </w:p>
        </w:tc>
      </w:tr>
      <w:tr w:rsidR="009C071E" w:rsidTr="00710E1A">
        <w:tc>
          <w:tcPr>
            <w:tcW w:w="758" w:type="dxa"/>
          </w:tcPr>
          <w:p w:rsidR="009C071E" w:rsidRDefault="009C071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9C071E" w:rsidRDefault="009C071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</w:t>
            </w:r>
          </w:p>
        </w:tc>
        <w:tc>
          <w:tcPr>
            <w:tcW w:w="1566" w:type="dxa"/>
          </w:tcPr>
          <w:p w:rsidR="009C071E" w:rsidRDefault="009C071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C071E" w:rsidRDefault="009C071E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9C071E" w:rsidRDefault="009C071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của mặt hàng có trong kho</w:t>
            </w:r>
          </w:p>
        </w:tc>
      </w:tr>
      <w:tr w:rsidR="009C071E" w:rsidTr="00710E1A">
        <w:tc>
          <w:tcPr>
            <w:tcW w:w="758" w:type="dxa"/>
          </w:tcPr>
          <w:p w:rsidR="009C071E" w:rsidRDefault="009C071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9C071E" w:rsidRDefault="009C071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Ncc: Nhà cung cấp</w:t>
            </w:r>
          </w:p>
        </w:tc>
        <w:tc>
          <w:tcPr>
            <w:tcW w:w="1566" w:type="dxa"/>
          </w:tcPr>
          <w:p w:rsidR="009C071E" w:rsidRDefault="009C071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Priavte</w:t>
            </w:r>
          </w:p>
        </w:tc>
        <w:tc>
          <w:tcPr>
            <w:tcW w:w="1640" w:type="dxa"/>
          </w:tcPr>
          <w:p w:rsidR="009C071E" w:rsidRDefault="009C071E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9C071E" w:rsidRDefault="009C071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mã số nhà cung cấp</w:t>
            </w:r>
          </w:p>
        </w:tc>
      </w:tr>
      <w:tr w:rsidR="009B09D0" w:rsidTr="00710E1A">
        <w:tc>
          <w:tcPr>
            <w:tcW w:w="758" w:type="dxa"/>
          </w:tcPr>
          <w:p w:rsidR="009B09D0" w:rsidRDefault="009B09D0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9B09D0" w:rsidRDefault="009B09D0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Nhóm: Nhóm hàng hóa</w:t>
            </w:r>
          </w:p>
        </w:tc>
        <w:tc>
          <w:tcPr>
            <w:tcW w:w="1566" w:type="dxa"/>
          </w:tcPr>
          <w:p w:rsidR="009B09D0" w:rsidRDefault="009B09D0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B09D0" w:rsidRDefault="009B09D0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9B09D0" w:rsidRDefault="009B09D0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mã số nhóm hàng hóa</w:t>
            </w:r>
          </w:p>
        </w:tc>
      </w:tr>
    </w:tbl>
    <w:p w:rsidR="00D27C77" w:rsidRPr="00D27C77" w:rsidRDefault="001E6A29" w:rsidP="00D27C77">
      <w:pPr>
        <w:pStyle w:val="Heading3"/>
        <w:rPr>
          <w:lang w:val="en-US"/>
        </w:rPr>
      </w:pPr>
      <w:r>
        <w:rPr>
          <w:lang w:val="en-US"/>
        </w:rPr>
        <w:t>Nhóm hàng hóa</w:t>
      </w:r>
    </w:p>
    <w:tbl>
      <w:tblPr>
        <w:tblStyle w:val="TableGrid"/>
        <w:tblW w:w="9576" w:type="dxa"/>
        <w:tblLook w:val="01E0"/>
      </w:tblPr>
      <w:tblGrid>
        <w:gridCol w:w="758"/>
        <w:gridCol w:w="1966"/>
        <w:gridCol w:w="1566"/>
        <w:gridCol w:w="1640"/>
        <w:gridCol w:w="3646"/>
      </w:tblGrid>
      <w:tr w:rsidR="00D27C77" w:rsidTr="00710E1A">
        <w:tc>
          <w:tcPr>
            <w:tcW w:w="758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D27C77" w:rsidRPr="00363B6E" w:rsidRDefault="00D27C77" w:rsidP="00710E1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D27C77" w:rsidTr="00710E1A">
        <w:tc>
          <w:tcPr>
            <w:tcW w:w="758" w:type="dxa"/>
          </w:tcPr>
          <w:p w:rsidR="00D27C77" w:rsidRPr="009B09D0" w:rsidRDefault="009B09D0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D27C77" w:rsidRPr="009B09D0" w:rsidRDefault="009B09D0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số</w:t>
            </w:r>
          </w:p>
        </w:tc>
        <w:tc>
          <w:tcPr>
            <w:tcW w:w="1566" w:type="dxa"/>
          </w:tcPr>
          <w:p w:rsidR="00D27C77" w:rsidRPr="00363B6E" w:rsidRDefault="001E6A29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27C77" w:rsidRDefault="00D27C77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D27C77" w:rsidRPr="009B09D0" w:rsidRDefault="009B09D0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số của nhóm hàng hóa</w:t>
            </w:r>
          </w:p>
        </w:tc>
      </w:tr>
      <w:tr w:rsidR="009B09D0" w:rsidTr="00710E1A">
        <w:tc>
          <w:tcPr>
            <w:tcW w:w="758" w:type="dxa"/>
          </w:tcPr>
          <w:p w:rsidR="009B09D0" w:rsidRDefault="009B09D0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9B09D0" w:rsidRDefault="009B09D0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566" w:type="dxa"/>
          </w:tcPr>
          <w:p w:rsidR="009B09D0" w:rsidRDefault="009B09D0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B09D0" w:rsidRDefault="009B09D0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9B09D0" w:rsidRDefault="009B09D0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mặt hàng</w:t>
            </w:r>
          </w:p>
        </w:tc>
      </w:tr>
    </w:tbl>
    <w:p w:rsidR="00D27C77" w:rsidRPr="00D27C77" w:rsidRDefault="001E6A29" w:rsidP="00D27C77">
      <w:pPr>
        <w:pStyle w:val="Heading3"/>
        <w:rPr>
          <w:lang w:val="en-US"/>
        </w:rPr>
      </w:pPr>
      <w:r>
        <w:rPr>
          <w:lang w:val="en-US"/>
        </w:rPr>
        <w:lastRenderedPageBreak/>
        <w:t>Nhà cung cấp</w:t>
      </w:r>
    </w:p>
    <w:tbl>
      <w:tblPr>
        <w:tblStyle w:val="TableGrid"/>
        <w:tblW w:w="9576" w:type="dxa"/>
        <w:tblLook w:val="01E0"/>
      </w:tblPr>
      <w:tblGrid>
        <w:gridCol w:w="758"/>
        <w:gridCol w:w="1966"/>
        <w:gridCol w:w="1566"/>
        <w:gridCol w:w="1640"/>
        <w:gridCol w:w="3646"/>
      </w:tblGrid>
      <w:tr w:rsidR="00D27C77" w:rsidTr="00710E1A">
        <w:tc>
          <w:tcPr>
            <w:tcW w:w="758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D27C77" w:rsidRPr="00363B6E" w:rsidRDefault="00D27C77" w:rsidP="00710E1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D27C77" w:rsidTr="00710E1A">
        <w:tc>
          <w:tcPr>
            <w:tcW w:w="758" w:type="dxa"/>
          </w:tcPr>
          <w:p w:rsidR="00D27C77" w:rsidRPr="009B09D0" w:rsidRDefault="009B09D0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D27C77" w:rsidRPr="00D104AC" w:rsidRDefault="00D104AC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số</w:t>
            </w:r>
          </w:p>
        </w:tc>
        <w:tc>
          <w:tcPr>
            <w:tcW w:w="1566" w:type="dxa"/>
          </w:tcPr>
          <w:p w:rsidR="00D27C77" w:rsidRPr="00363B6E" w:rsidRDefault="001E6A29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27C77" w:rsidRDefault="00D27C77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D27C77" w:rsidRPr="00D104AC" w:rsidRDefault="00D104AC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số của nhóm hàng hóa</w:t>
            </w:r>
          </w:p>
        </w:tc>
      </w:tr>
      <w:tr w:rsidR="00D104AC" w:rsidTr="00710E1A">
        <w:tc>
          <w:tcPr>
            <w:tcW w:w="758" w:type="dxa"/>
          </w:tcPr>
          <w:p w:rsidR="00D104AC" w:rsidRDefault="00D104AC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D104AC" w:rsidRDefault="00D104AC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566" w:type="dxa"/>
          </w:tcPr>
          <w:p w:rsidR="00D104AC" w:rsidRDefault="00D104AC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104AC" w:rsidRDefault="00D104AC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D104AC" w:rsidRDefault="00D104AC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nhà cung câp</w:t>
            </w:r>
          </w:p>
        </w:tc>
      </w:tr>
      <w:tr w:rsidR="00801B44" w:rsidTr="00710E1A">
        <w:tc>
          <w:tcPr>
            <w:tcW w:w="758" w:type="dxa"/>
          </w:tcPr>
          <w:p w:rsidR="00801B44" w:rsidRDefault="00801B44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801B44" w:rsidRDefault="00801B44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  <w:tc>
          <w:tcPr>
            <w:tcW w:w="1566" w:type="dxa"/>
          </w:tcPr>
          <w:p w:rsidR="00801B44" w:rsidRDefault="00801B44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801B44" w:rsidRDefault="00801B44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01B44" w:rsidRDefault="00801B44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của nhà cung cấp</w:t>
            </w:r>
          </w:p>
        </w:tc>
      </w:tr>
      <w:tr w:rsidR="00801B44" w:rsidTr="00710E1A">
        <w:tc>
          <w:tcPr>
            <w:tcW w:w="758" w:type="dxa"/>
          </w:tcPr>
          <w:p w:rsidR="00801B44" w:rsidRDefault="00801B44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801B44" w:rsidRDefault="00801B44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SDT</w:t>
            </w:r>
          </w:p>
        </w:tc>
        <w:tc>
          <w:tcPr>
            <w:tcW w:w="1566" w:type="dxa"/>
          </w:tcPr>
          <w:p w:rsidR="00801B44" w:rsidRDefault="00801B44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801B44" w:rsidRDefault="00801B44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01B44" w:rsidRDefault="00801B44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điện thoại của nhà cung cấp</w:t>
            </w:r>
          </w:p>
        </w:tc>
      </w:tr>
      <w:tr w:rsidR="00801B44" w:rsidTr="00710E1A">
        <w:tc>
          <w:tcPr>
            <w:tcW w:w="758" w:type="dxa"/>
          </w:tcPr>
          <w:p w:rsidR="00801B44" w:rsidRDefault="00801B44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801B44" w:rsidRDefault="00801B44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tin</w:t>
            </w:r>
          </w:p>
        </w:tc>
        <w:tc>
          <w:tcPr>
            <w:tcW w:w="1566" w:type="dxa"/>
          </w:tcPr>
          <w:p w:rsidR="00801B44" w:rsidRDefault="00801B44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801B44" w:rsidRDefault="00801B44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01B44" w:rsidRDefault="00801B44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tin thêm của nhà cung cấp</w:t>
            </w:r>
          </w:p>
        </w:tc>
      </w:tr>
    </w:tbl>
    <w:p w:rsidR="00D27C77" w:rsidRPr="00D27C77" w:rsidRDefault="001E6A29" w:rsidP="00D27C77">
      <w:pPr>
        <w:pStyle w:val="Heading3"/>
        <w:rPr>
          <w:lang w:val="en-US"/>
        </w:rPr>
      </w:pPr>
      <w:r>
        <w:rPr>
          <w:lang w:val="en-US"/>
        </w:rPr>
        <w:t>Công thức món ăn</w:t>
      </w:r>
    </w:p>
    <w:tbl>
      <w:tblPr>
        <w:tblStyle w:val="TableGrid"/>
        <w:tblW w:w="9576" w:type="dxa"/>
        <w:tblLook w:val="01E0"/>
      </w:tblPr>
      <w:tblGrid>
        <w:gridCol w:w="758"/>
        <w:gridCol w:w="1966"/>
        <w:gridCol w:w="1566"/>
        <w:gridCol w:w="1640"/>
        <w:gridCol w:w="3646"/>
      </w:tblGrid>
      <w:tr w:rsidR="00D27C77" w:rsidTr="00710E1A">
        <w:tc>
          <w:tcPr>
            <w:tcW w:w="758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D27C77" w:rsidRPr="00363B6E" w:rsidRDefault="00D27C77" w:rsidP="00710E1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D27C77" w:rsidTr="00710E1A">
        <w:tc>
          <w:tcPr>
            <w:tcW w:w="758" w:type="dxa"/>
          </w:tcPr>
          <w:p w:rsidR="00D27C77" w:rsidRPr="00801B44" w:rsidRDefault="00801B44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D27C77" w:rsidRPr="00801B44" w:rsidRDefault="00801B44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số</w:t>
            </w:r>
          </w:p>
        </w:tc>
        <w:tc>
          <w:tcPr>
            <w:tcW w:w="1566" w:type="dxa"/>
          </w:tcPr>
          <w:p w:rsidR="00D27C77" w:rsidRPr="00363B6E" w:rsidRDefault="001E6A29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27C77" w:rsidRDefault="00D27C77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D27C77" w:rsidRPr="00801B44" w:rsidRDefault="00801B44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số của công thức</w:t>
            </w:r>
          </w:p>
        </w:tc>
      </w:tr>
      <w:tr w:rsidR="00801B44" w:rsidTr="00710E1A">
        <w:tc>
          <w:tcPr>
            <w:tcW w:w="758" w:type="dxa"/>
          </w:tcPr>
          <w:p w:rsidR="00801B44" w:rsidRDefault="00801B44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801B44" w:rsidRDefault="00801B44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Món: Menu</w:t>
            </w:r>
          </w:p>
        </w:tc>
        <w:tc>
          <w:tcPr>
            <w:tcW w:w="1566" w:type="dxa"/>
          </w:tcPr>
          <w:p w:rsidR="00801B44" w:rsidRDefault="00801B44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801B44" w:rsidRDefault="00801B44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01B44" w:rsidRDefault="00801B44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mã số món bên menu</w:t>
            </w:r>
          </w:p>
        </w:tc>
      </w:tr>
    </w:tbl>
    <w:p w:rsidR="00D27C77" w:rsidRPr="00D27C77" w:rsidRDefault="001E6A29" w:rsidP="00D27C77">
      <w:pPr>
        <w:pStyle w:val="Heading3"/>
        <w:rPr>
          <w:lang w:val="en-US"/>
        </w:rPr>
      </w:pPr>
      <w:r>
        <w:rPr>
          <w:lang w:val="en-US"/>
        </w:rPr>
        <w:t>Chi tiết công thức</w:t>
      </w:r>
    </w:p>
    <w:tbl>
      <w:tblPr>
        <w:tblStyle w:val="TableGrid"/>
        <w:tblW w:w="9576" w:type="dxa"/>
        <w:tblLook w:val="01E0"/>
      </w:tblPr>
      <w:tblGrid>
        <w:gridCol w:w="758"/>
        <w:gridCol w:w="1966"/>
        <w:gridCol w:w="1566"/>
        <w:gridCol w:w="1640"/>
        <w:gridCol w:w="3646"/>
      </w:tblGrid>
      <w:tr w:rsidR="00D27C77" w:rsidTr="00710E1A">
        <w:tc>
          <w:tcPr>
            <w:tcW w:w="758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D27C77" w:rsidRPr="00363B6E" w:rsidRDefault="00D27C77" w:rsidP="00710E1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D27C77" w:rsidTr="00710E1A">
        <w:tc>
          <w:tcPr>
            <w:tcW w:w="758" w:type="dxa"/>
          </w:tcPr>
          <w:p w:rsidR="00D27C77" w:rsidRPr="00801B44" w:rsidRDefault="00801B44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D27C77" w:rsidRPr="00801B44" w:rsidRDefault="00801B44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Ct: Công thức món ăn</w:t>
            </w:r>
          </w:p>
        </w:tc>
        <w:tc>
          <w:tcPr>
            <w:tcW w:w="1566" w:type="dxa"/>
          </w:tcPr>
          <w:p w:rsidR="00D27C77" w:rsidRPr="00363B6E" w:rsidRDefault="001E6A29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27C77" w:rsidRDefault="00D27C77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D27C77" w:rsidRPr="00801B44" w:rsidRDefault="00801B44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mã số công thức món ăn</w:t>
            </w:r>
          </w:p>
        </w:tc>
      </w:tr>
      <w:tr w:rsidR="00801B44" w:rsidTr="00710E1A">
        <w:tc>
          <w:tcPr>
            <w:tcW w:w="758" w:type="dxa"/>
          </w:tcPr>
          <w:p w:rsidR="00801B44" w:rsidRDefault="00801B44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801B44" w:rsidRDefault="00801B44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Nl: Hàng hóa</w:t>
            </w:r>
          </w:p>
        </w:tc>
        <w:tc>
          <w:tcPr>
            <w:tcW w:w="1566" w:type="dxa"/>
          </w:tcPr>
          <w:p w:rsidR="00801B44" w:rsidRDefault="00801B44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801B44" w:rsidRDefault="00801B44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01B44" w:rsidRDefault="00801B44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mã số hàng hóa - nguyên liệu</w:t>
            </w:r>
          </w:p>
        </w:tc>
      </w:tr>
      <w:tr w:rsidR="00801B44" w:rsidTr="00710E1A">
        <w:tc>
          <w:tcPr>
            <w:tcW w:w="758" w:type="dxa"/>
          </w:tcPr>
          <w:p w:rsidR="00801B44" w:rsidRDefault="00801B44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801B44" w:rsidRDefault="00801B44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</w:t>
            </w:r>
          </w:p>
        </w:tc>
        <w:tc>
          <w:tcPr>
            <w:tcW w:w="1566" w:type="dxa"/>
          </w:tcPr>
          <w:p w:rsidR="00801B44" w:rsidRDefault="00801B44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801B44" w:rsidRDefault="00801B44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01B44" w:rsidRDefault="00801B44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hàng hóa - nguyên liệu cần cho công thức món ăn</w:t>
            </w:r>
          </w:p>
        </w:tc>
      </w:tr>
    </w:tbl>
    <w:p w:rsidR="00D27C77" w:rsidRPr="00D27C77" w:rsidRDefault="001E6A29" w:rsidP="00D27C77">
      <w:pPr>
        <w:pStyle w:val="Heading3"/>
        <w:rPr>
          <w:lang w:val="en-US"/>
        </w:rPr>
      </w:pPr>
      <w:r>
        <w:rPr>
          <w:lang w:val="en-US"/>
        </w:rPr>
        <w:t>Nhân viên</w:t>
      </w:r>
    </w:p>
    <w:tbl>
      <w:tblPr>
        <w:tblStyle w:val="TableGrid"/>
        <w:tblW w:w="9576" w:type="dxa"/>
        <w:tblLook w:val="01E0"/>
      </w:tblPr>
      <w:tblGrid>
        <w:gridCol w:w="758"/>
        <w:gridCol w:w="1966"/>
        <w:gridCol w:w="1566"/>
        <w:gridCol w:w="1640"/>
        <w:gridCol w:w="3646"/>
      </w:tblGrid>
      <w:tr w:rsidR="00D27C77" w:rsidTr="00710E1A">
        <w:tc>
          <w:tcPr>
            <w:tcW w:w="758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D27C77" w:rsidRPr="00363B6E" w:rsidRDefault="00D27C77" w:rsidP="00710E1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D27C77" w:rsidTr="00710E1A">
        <w:tc>
          <w:tcPr>
            <w:tcW w:w="758" w:type="dxa"/>
          </w:tcPr>
          <w:p w:rsidR="00D27C77" w:rsidRPr="00181EC1" w:rsidRDefault="00181EC1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D27C77" w:rsidRPr="00181EC1" w:rsidRDefault="00181EC1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:rsidR="00D27C77" w:rsidRPr="00363B6E" w:rsidRDefault="001E6A29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D27C77" w:rsidRDefault="00D27C77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181EC1" w:rsidRPr="00181EC1" w:rsidRDefault="00181EC1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nhân viên</w:t>
            </w:r>
          </w:p>
        </w:tc>
      </w:tr>
      <w:tr w:rsidR="00181EC1" w:rsidTr="00710E1A">
        <w:tc>
          <w:tcPr>
            <w:tcW w:w="758" w:type="dxa"/>
          </w:tcPr>
          <w:p w:rsidR="00181EC1" w:rsidRDefault="00181EC1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181EC1" w:rsidRDefault="00181EC1" w:rsidP="00181EC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566" w:type="dxa"/>
          </w:tcPr>
          <w:p w:rsidR="00181EC1" w:rsidRDefault="00181EC1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181EC1" w:rsidRDefault="00181EC1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181EC1" w:rsidRDefault="00181EC1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Mật khẩu của nhân viên</w:t>
            </w:r>
          </w:p>
        </w:tc>
      </w:tr>
      <w:tr w:rsidR="00181EC1" w:rsidTr="00710E1A">
        <w:tc>
          <w:tcPr>
            <w:tcW w:w="758" w:type="dxa"/>
          </w:tcPr>
          <w:p w:rsidR="00181EC1" w:rsidRDefault="00181EC1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181EC1" w:rsidRDefault="00181EC1" w:rsidP="00181EC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566" w:type="dxa"/>
          </w:tcPr>
          <w:p w:rsidR="00181EC1" w:rsidRDefault="00181EC1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181EC1" w:rsidRDefault="00181EC1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181EC1" w:rsidRDefault="00181EC1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nhân viên</w:t>
            </w:r>
          </w:p>
        </w:tc>
      </w:tr>
      <w:tr w:rsidR="00181EC1" w:rsidTr="00710E1A">
        <w:tc>
          <w:tcPr>
            <w:tcW w:w="758" w:type="dxa"/>
          </w:tcPr>
          <w:p w:rsidR="00181EC1" w:rsidRDefault="00181EC1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181EC1" w:rsidRDefault="00181EC1" w:rsidP="00181EC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sinh</w:t>
            </w:r>
          </w:p>
        </w:tc>
        <w:tc>
          <w:tcPr>
            <w:tcW w:w="1566" w:type="dxa"/>
          </w:tcPr>
          <w:p w:rsidR="00181EC1" w:rsidRDefault="00181EC1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181EC1" w:rsidRDefault="00181EC1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181EC1" w:rsidRDefault="00181EC1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sinh của nhân viên</w:t>
            </w:r>
          </w:p>
        </w:tc>
      </w:tr>
      <w:tr w:rsidR="00181EC1" w:rsidTr="00710E1A">
        <w:tc>
          <w:tcPr>
            <w:tcW w:w="758" w:type="dxa"/>
          </w:tcPr>
          <w:p w:rsidR="00181EC1" w:rsidRDefault="00181EC1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181EC1" w:rsidRDefault="00181EC1" w:rsidP="00181EC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  <w:tc>
          <w:tcPr>
            <w:tcW w:w="1566" w:type="dxa"/>
          </w:tcPr>
          <w:p w:rsidR="00181EC1" w:rsidRDefault="00181EC1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181EC1" w:rsidRDefault="00181EC1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181EC1" w:rsidRDefault="00181EC1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của nhân viên</w:t>
            </w:r>
          </w:p>
        </w:tc>
      </w:tr>
    </w:tbl>
    <w:p w:rsidR="00D27C77" w:rsidRPr="00D27C77" w:rsidRDefault="001E6A29" w:rsidP="00D27C77">
      <w:pPr>
        <w:pStyle w:val="Heading3"/>
        <w:rPr>
          <w:lang w:val="en-US"/>
        </w:rPr>
      </w:pPr>
      <w:r>
        <w:rPr>
          <w:lang w:val="en-US"/>
        </w:rPr>
        <w:t>Nhân viên thu ngân</w:t>
      </w:r>
    </w:p>
    <w:tbl>
      <w:tblPr>
        <w:tblStyle w:val="TableGrid"/>
        <w:tblW w:w="9576" w:type="dxa"/>
        <w:tblLook w:val="01E0"/>
      </w:tblPr>
      <w:tblGrid>
        <w:gridCol w:w="758"/>
        <w:gridCol w:w="1966"/>
        <w:gridCol w:w="1566"/>
        <w:gridCol w:w="1640"/>
        <w:gridCol w:w="3646"/>
      </w:tblGrid>
      <w:tr w:rsidR="00D27C77" w:rsidTr="00710E1A">
        <w:tc>
          <w:tcPr>
            <w:tcW w:w="758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D27C77" w:rsidRPr="00363B6E" w:rsidRDefault="00D27C77" w:rsidP="00710E1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D27C77" w:rsidTr="00710E1A">
        <w:tc>
          <w:tcPr>
            <w:tcW w:w="758" w:type="dxa"/>
          </w:tcPr>
          <w:p w:rsidR="00D27C77" w:rsidRDefault="00D27C77" w:rsidP="00710E1A">
            <w:pPr>
              <w:pStyle w:val="BodyText"/>
              <w:spacing w:after="0"/>
            </w:pPr>
          </w:p>
        </w:tc>
        <w:tc>
          <w:tcPr>
            <w:tcW w:w="1966" w:type="dxa"/>
          </w:tcPr>
          <w:p w:rsidR="00D27C77" w:rsidRDefault="00D27C77" w:rsidP="00710E1A">
            <w:pPr>
              <w:pStyle w:val="BodyText"/>
              <w:spacing w:after="0"/>
            </w:pPr>
          </w:p>
        </w:tc>
        <w:tc>
          <w:tcPr>
            <w:tcW w:w="1566" w:type="dxa"/>
          </w:tcPr>
          <w:p w:rsidR="00D27C77" w:rsidRPr="00363B6E" w:rsidRDefault="00D27C77" w:rsidP="00710E1A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:rsidR="00D27C77" w:rsidRDefault="00D27C77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D27C77" w:rsidRDefault="00D27C77" w:rsidP="00710E1A">
            <w:pPr>
              <w:pStyle w:val="BodyText"/>
              <w:spacing w:after="0"/>
            </w:pPr>
          </w:p>
        </w:tc>
      </w:tr>
    </w:tbl>
    <w:p w:rsidR="00D27C77" w:rsidRPr="00D27C77" w:rsidRDefault="001E6A29" w:rsidP="00D27C77">
      <w:pPr>
        <w:pStyle w:val="Heading3"/>
        <w:rPr>
          <w:lang w:val="en-US"/>
        </w:rPr>
      </w:pPr>
      <w:r>
        <w:rPr>
          <w:lang w:val="en-US"/>
        </w:rPr>
        <w:t>Nhân viên kế toán</w:t>
      </w:r>
    </w:p>
    <w:tbl>
      <w:tblPr>
        <w:tblStyle w:val="TableGrid"/>
        <w:tblW w:w="9576" w:type="dxa"/>
        <w:tblLook w:val="01E0"/>
      </w:tblPr>
      <w:tblGrid>
        <w:gridCol w:w="758"/>
        <w:gridCol w:w="1966"/>
        <w:gridCol w:w="1566"/>
        <w:gridCol w:w="1640"/>
        <w:gridCol w:w="3646"/>
      </w:tblGrid>
      <w:tr w:rsidR="00D27C77" w:rsidTr="00710E1A">
        <w:tc>
          <w:tcPr>
            <w:tcW w:w="758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D27C77" w:rsidRPr="00363B6E" w:rsidRDefault="00D27C77" w:rsidP="00710E1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D27C77" w:rsidRPr="00F44EE4" w:rsidRDefault="00D27C77" w:rsidP="00710E1A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D27C77" w:rsidTr="00710E1A">
        <w:tc>
          <w:tcPr>
            <w:tcW w:w="758" w:type="dxa"/>
          </w:tcPr>
          <w:p w:rsidR="00D27C77" w:rsidRDefault="00D27C77" w:rsidP="00710E1A">
            <w:pPr>
              <w:pStyle w:val="BodyText"/>
              <w:spacing w:after="0"/>
            </w:pPr>
          </w:p>
        </w:tc>
        <w:tc>
          <w:tcPr>
            <w:tcW w:w="1966" w:type="dxa"/>
          </w:tcPr>
          <w:p w:rsidR="00D27C77" w:rsidRDefault="00D27C77" w:rsidP="00710E1A">
            <w:pPr>
              <w:pStyle w:val="BodyText"/>
              <w:spacing w:after="0"/>
            </w:pPr>
          </w:p>
        </w:tc>
        <w:tc>
          <w:tcPr>
            <w:tcW w:w="1566" w:type="dxa"/>
          </w:tcPr>
          <w:p w:rsidR="00D27C77" w:rsidRPr="00363B6E" w:rsidRDefault="00D27C77" w:rsidP="00710E1A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:rsidR="00D27C77" w:rsidRDefault="00D27C77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D27C77" w:rsidRDefault="00D27C77" w:rsidP="00710E1A">
            <w:pPr>
              <w:pStyle w:val="BodyText"/>
              <w:spacing w:after="0"/>
            </w:pPr>
          </w:p>
        </w:tc>
      </w:tr>
    </w:tbl>
    <w:p w:rsidR="001E6A29" w:rsidRPr="00D27C77" w:rsidRDefault="001E6A29" w:rsidP="001E6A29">
      <w:pPr>
        <w:pStyle w:val="Heading3"/>
        <w:rPr>
          <w:lang w:val="en-US"/>
        </w:rPr>
      </w:pPr>
      <w:r>
        <w:rPr>
          <w:lang w:val="en-US"/>
        </w:rPr>
        <w:t>Nhân viên quản lý</w:t>
      </w:r>
    </w:p>
    <w:tbl>
      <w:tblPr>
        <w:tblStyle w:val="TableGrid"/>
        <w:tblW w:w="9576" w:type="dxa"/>
        <w:tblLook w:val="01E0"/>
      </w:tblPr>
      <w:tblGrid>
        <w:gridCol w:w="758"/>
        <w:gridCol w:w="1966"/>
        <w:gridCol w:w="1566"/>
        <w:gridCol w:w="1640"/>
        <w:gridCol w:w="3646"/>
      </w:tblGrid>
      <w:tr w:rsidR="001E6A29" w:rsidTr="00710E1A">
        <w:tc>
          <w:tcPr>
            <w:tcW w:w="758" w:type="dxa"/>
          </w:tcPr>
          <w:p w:rsidR="001E6A29" w:rsidRPr="00F44EE4" w:rsidRDefault="001E6A29" w:rsidP="00710E1A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1E6A29" w:rsidRPr="00F44EE4" w:rsidRDefault="001E6A29" w:rsidP="00710E1A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1E6A29" w:rsidRPr="00363B6E" w:rsidRDefault="001E6A29" w:rsidP="00710E1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1E6A29" w:rsidRPr="00F44EE4" w:rsidRDefault="001E6A29" w:rsidP="00710E1A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1E6A29" w:rsidRPr="00F44EE4" w:rsidRDefault="001E6A29" w:rsidP="00710E1A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1E6A29" w:rsidTr="00710E1A">
        <w:tc>
          <w:tcPr>
            <w:tcW w:w="758" w:type="dxa"/>
          </w:tcPr>
          <w:p w:rsidR="001E6A29" w:rsidRDefault="001E6A29" w:rsidP="00710E1A">
            <w:pPr>
              <w:pStyle w:val="BodyText"/>
              <w:spacing w:after="0"/>
            </w:pPr>
          </w:p>
        </w:tc>
        <w:tc>
          <w:tcPr>
            <w:tcW w:w="1966" w:type="dxa"/>
          </w:tcPr>
          <w:p w:rsidR="001E6A29" w:rsidRDefault="001E6A29" w:rsidP="00710E1A">
            <w:pPr>
              <w:pStyle w:val="BodyText"/>
              <w:spacing w:after="0"/>
            </w:pPr>
          </w:p>
        </w:tc>
        <w:tc>
          <w:tcPr>
            <w:tcW w:w="1566" w:type="dxa"/>
          </w:tcPr>
          <w:p w:rsidR="001E6A29" w:rsidRPr="00363B6E" w:rsidRDefault="001E6A29" w:rsidP="00710E1A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640" w:type="dxa"/>
          </w:tcPr>
          <w:p w:rsidR="001E6A29" w:rsidRDefault="001E6A29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1E6A29" w:rsidRDefault="001E6A29" w:rsidP="00710E1A">
            <w:pPr>
              <w:pStyle w:val="BodyText"/>
              <w:spacing w:after="0"/>
            </w:pPr>
          </w:p>
        </w:tc>
      </w:tr>
    </w:tbl>
    <w:p w:rsidR="001E6A29" w:rsidRPr="00D27C77" w:rsidRDefault="001E6A29" w:rsidP="001E6A29">
      <w:pPr>
        <w:pStyle w:val="Heading3"/>
        <w:rPr>
          <w:lang w:val="en-US"/>
        </w:rPr>
      </w:pPr>
      <w:r>
        <w:rPr>
          <w:lang w:val="en-US"/>
        </w:rPr>
        <w:t>Ca làm việc</w:t>
      </w:r>
    </w:p>
    <w:tbl>
      <w:tblPr>
        <w:tblStyle w:val="TableGrid"/>
        <w:tblW w:w="9576" w:type="dxa"/>
        <w:tblLook w:val="01E0"/>
      </w:tblPr>
      <w:tblGrid>
        <w:gridCol w:w="758"/>
        <w:gridCol w:w="1966"/>
        <w:gridCol w:w="1566"/>
        <w:gridCol w:w="1640"/>
        <w:gridCol w:w="3646"/>
      </w:tblGrid>
      <w:tr w:rsidR="001E6A29" w:rsidTr="00710E1A">
        <w:tc>
          <w:tcPr>
            <w:tcW w:w="758" w:type="dxa"/>
          </w:tcPr>
          <w:p w:rsidR="001E6A29" w:rsidRPr="00F44EE4" w:rsidRDefault="001E6A29" w:rsidP="00710E1A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1E6A29" w:rsidRPr="00F44EE4" w:rsidRDefault="001E6A29" w:rsidP="00710E1A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1E6A29" w:rsidRPr="00363B6E" w:rsidRDefault="001E6A29" w:rsidP="00710E1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1E6A29" w:rsidRPr="00F44EE4" w:rsidRDefault="001E6A29" w:rsidP="00710E1A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1E6A29" w:rsidRPr="00F44EE4" w:rsidRDefault="001E6A29" w:rsidP="00710E1A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1E6A29" w:rsidTr="00710E1A">
        <w:tc>
          <w:tcPr>
            <w:tcW w:w="758" w:type="dxa"/>
          </w:tcPr>
          <w:p w:rsidR="001E6A29" w:rsidRPr="00181EC1" w:rsidRDefault="00181EC1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1E6A29" w:rsidRPr="00181EC1" w:rsidRDefault="00181EC1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số</w:t>
            </w:r>
          </w:p>
        </w:tc>
        <w:tc>
          <w:tcPr>
            <w:tcW w:w="1566" w:type="dxa"/>
          </w:tcPr>
          <w:p w:rsidR="001E6A29" w:rsidRPr="00363B6E" w:rsidRDefault="001E6A29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E6A29" w:rsidRDefault="001E6A29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1E6A29" w:rsidRPr="00181EC1" w:rsidRDefault="00181EC1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số của ca</w:t>
            </w:r>
          </w:p>
        </w:tc>
      </w:tr>
      <w:tr w:rsidR="00181EC1" w:rsidTr="00710E1A">
        <w:tc>
          <w:tcPr>
            <w:tcW w:w="758" w:type="dxa"/>
          </w:tcPr>
          <w:p w:rsidR="00181EC1" w:rsidRDefault="00181EC1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181EC1" w:rsidRDefault="00181EC1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  <w:tc>
          <w:tcPr>
            <w:tcW w:w="1566" w:type="dxa"/>
          </w:tcPr>
          <w:p w:rsidR="00181EC1" w:rsidRDefault="00181EC1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81EC1" w:rsidRDefault="00181EC1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181EC1" w:rsidRDefault="00181EC1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ca</w:t>
            </w:r>
          </w:p>
        </w:tc>
      </w:tr>
      <w:tr w:rsidR="00181EC1" w:rsidTr="00710E1A">
        <w:tc>
          <w:tcPr>
            <w:tcW w:w="758" w:type="dxa"/>
          </w:tcPr>
          <w:p w:rsidR="00181EC1" w:rsidRDefault="00181EC1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181EC1" w:rsidRDefault="00181EC1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giản bắt đàu</w:t>
            </w:r>
          </w:p>
        </w:tc>
        <w:tc>
          <w:tcPr>
            <w:tcW w:w="1566" w:type="dxa"/>
          </w:tcPr>
          <w:p w:rsidR="00181EC1" w:rsidRDefault="00181EC1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81EC1" w:rsidRDefault="00181EC1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181EC1" w:rsidRDefault="00181EC1" w:rsidP="00181EC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bắt đầu của ca</w:t>
            </w:r>
          </w:p>
        </w:tc>
      </w:tr>
      <w:tr w:rsidR="00181EC1" w:rsidTr="00710E1A">
        <w:tc>
          <w:tcPr>
            <w:tcW w:w="758" w:type="dxa"/>
          </w:tcPr>
          <w:p w:rsidR="00181EC1" w:rsidRDefault="00181EC1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181EC1" w:rsidRDefault="00181EC1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kết thúc</w:t>
            </w:r>
          </w:p>
        </w:tc>
        <w:tc>
          <w:tcPr>
            <w:tcW w:w="1566" w:type="dxa"/>
          </w:tcPr>
          <w:p w:rsidR="00181EC1" w:rsidRDefault="00181EC1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81EC1" w:rsidRDefault="00181EC1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181EC1" w:rsidRDefault="00181EC1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kết thúc của ca</w:t>
            </w:r>
          </w:p>
        </w:tc>
      </w:tr>
      <w:tr w:rsidR="008658FE" w:rsidTr="00710E1A">
        <w:tc>
          <w:tcPr>
            <w:tcW w:w="758" w:type="dxa"/>
          </w:tcPr>
          <w:p w:rsidR="008658FE" w:rsidRDefault="008658F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8658FE" w:rsidRDefault="008658F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Ghi chú</w:t>
            </w:r>
          </w:p>
        </w:tc>
        <w:tc>
          <w:tcPr>
            <w:tcW w:w="1566" w:type="dxa"/>
          </w:tcPr>
          <w:p w:rsidR="008658FE" w:rsidRDefault="008658F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8658FE" w:rsidRDefault="008658FE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8658FE" w:rsidRDefault="008658FE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Ghi chú của ca (nếu có)</w:t>
            </w:r>
          </w:p>
        </w:tc>
      </w:tr>
    </w:tbl>
    <w:p w:rsidR="001E6A29" w:rsidRPr="00D27C77" w:rsidRDefault="001E6A29" w:rsidP="001E6A29">
      <w:pPr>
        <w:pStyle w:val="Heading3"/>
        <w:rPr>
          <w:lang w:val="en-US"/>
        </w:rPr>
      </w:pPr>
      <w:r>
        <w:rPr>
          <w:lang w:val="en-US"/>
        </w:rPr>
        <w:t>Bảng giao ca</w:t>
      </w:r>
    </w:p>
    <w:tbl>
      <w:tblPr>
        <w:tblStyle w:val="TableGrid"/>
        <w:tblW w:w="9576" w:type="dxa"/>
        <w:tblLook w:val="01E0"/>
      </w:tblPr>
      <w:tblGrid>
        <w:gridCol w:w="758"/>
        <w:gridCol w:w="1966"/>
        <w:gridCol w:w="1566"/>
        <w:gridCol w:w="1640"/>
        <w:gridCol w:w="3646"/>
      </w:tblGrid>
      <w:tr w:rsidR="001E6A29" w:rsidTr="00710E1A">
        <w:tc>
          <w:tcPr>
            <w:tcW w:w="758" w:type="dxa"/>
          </w:tcPr>
          <w:p w:rsidR="001E6A29" w:rsidRPr="00F44EE4" w:rsidRDefault="001E6A29" w:rsidP="00710E1A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1E6A29" w:rsidRPr="00F44EE4" w:rsidRDefault="001E6A29" w:rsidP="00710E1A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1E6A29" w:rsidRPr="00363B6E" w:rsidRDefault="001E6A29" w:rsidP="00710E1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1E6A29" w:rsidRPr="00F44EE4" w:rsidRDefault="001E6A29" w:rsidP="00710E1A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1E6A29" w:rsidRPr="00F44EE4" w:rsidRDefault="001E6A29" w:rsidP="00710E1A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1E6A29" w:rsidTr="00710E1A">
        <w:tc>
          <w:tcPr>
            <w:tcW w:w="758" w:type="dxa"/>
          </w:tcPr>
          <w:p w:rsidR="001E6A29" w:rsidRPr="00EC19BF" w:rsidRDefault="00EC19BF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1E6A29" w:rsidRPr="00EC19BF" w:rsidRDefault="00EC19BF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Ca: Ca làm việc</w:t>
            </w:r>
          </w:p>
        </w:tc>
        <w:tc>
          <w:tcPr>
            <w:tcW w:w="1566" w:type="dxa"/>
          </w:tcPr>
          <w:p w:rsidR="001E6A29" w:rsidRPr="00363B6E" w:rsidRDefault="00EC19BF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E6A29" w:rsidRDefault="001E6A29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1E6A29" w:rsidRPr="00EC19BF" w:rsidRDefault="00EC19BF" w:rsidP="00EC19B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mã số của ca làm việc</w:t>
            </w:r>
          </w:p>
        </w:tc>
      </w:tr>
      <w:tr w:rsidR="00EC19BF" w:rsidTr="00710E1A">
        <w:tc>
          <w:tcPr>
            <w:tcW w:w="758" w:type="dxa"/>
          </w:tcPr>
          <w:p w:rsidR="00EC19BF" w:rsidRDefault="00EC19BF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EC19BF" w:rsidRDefault="00EC19BF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Nv: Nhân viên</w:t>
            </w:r>
          </w:p>
        </w:tc>
        <w:tc>
          <w:tcPr>
            <w:tcW w:w="1566" w:type="dxa"/>
          </w:tcPr>
          <w:p w:rsidR="00EC19BF" w:rsidRDefault="00EC19BF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EC19BF" w:rsidRDefault="00EC19BF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EC19BF" w:rsidRDefault="00EC19BF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ID của nhân viên</w:t>
            </w:r>
          </w:p>
        </w:tc>
      </w:tr>
      <w:tr w:rsidR="00EC19BF" w:rsidTr="00710E1A">
        <w:tc>
          <w:tcPr>
            <w:tcW w:w="758" w:type="dxa"/>
          </w:tcPr>
          <w:p w:rsidR="00EC19BF" w:rsidRDefault="00EC19BF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EC19BF" w:rsidRDefault="00EC19BF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</w:t>
            </w:r>
          </w:p>
        </w:tc>
        <w:tc>
          <w:tcPr>
            <w:tcW w:w="1566" w:type="dxa"/>
          </w:tcPr>
          <w:p w:rsidR="00EC19BF" w:rsidRDefault="00EC19BF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EC19BF" w:rsidRDefault="00EC19BF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EC19BF" w:rsidRDefault="00EC19BF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làm việc</w:t>
            </w:r>
          </w:p>
        </w:tc>
      </w:tr>
      <w:tr w:rsidR="00EC19BF" w:rsidTr="00710E1A">
        <w:tc>
          <w:tcPr>
            <w:tcW w:w="758" w:type="dxa"/>
          </w:tcPr>
          <w:p w:rsidR="00EC19BF" w:rsidRDefault="00EC19BF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EC19BF" w:rsidRDefault="00EC19BF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Nhận ca</w:t>
            </w:r>
          </w:p>
        </w:tc>
        <w:tc>
          <w:tcPr>
            <w:tcW w:w="1566" w:type="dxa"/>
          </w:tcPr>
          <w:p w:rsidR="00EC19BF" w:rsidRDefault="00EC19BF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EC19BF" w:rsidRDefault="00EC19BF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EC19BF" w:rsidRDefault="00EC19BF" w:rsidP="00EC19B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Ghi nhận nhân viên có nhận ca chưa</w:t>
            </w:r>
          </w:p>
        </w:tc>
      </w:tr>
      <w:tr w:rsidR="00EC19BF" w:rsidTr="00710E1A">
        <w:tc>
          <w:tcPr>
            <w:tcW w:w="758" w:type="dxa"/>
          </w:tcPr>
          <w:p w:rsidR="00EC19BF" w:rsidRDefault="00EC19BF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EC19BF" w:rsidRDefault="00EC19BF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Trả ca</w:t>
            </w:r>
          </w:p>
        </w:tc>
        <w:tc>
          <w:tcPr>
            <w:tcW w:w="1566" w:type="dxa"/>
          </w:tcPr>
          <w:p w:rsidR="00EC19BF" w:rsidRDefault="00EC19BF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EC19BF" w:rsidRDefault="00EC19BF" w:rsidP="00710E1A">
            <w:pPr>
              <w:pStyle w:val="BodyText"/>
              <w:spacing w:after="0"/>
            </w:pPr>
          </w:p>
        </w:tc>
        <w:tc>
          <w:tcPr>
            <w:tcW w:w="3646" w:type="dxa"/>
          </w:tcPr>
          <w:p w:rsidR="00EC19BF" w:rsidRDefault="00EC19BF" w:rsidP="00710E1A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Ghi nhận nhân viên có trả ca chưa</w:t>
            </w:r>
          </w:p>
        </w:tc>
      </w:tr>
    </w:tbl>
    <w:p w:rsidR="00D27C77" w:rsidRPr="00D27C77" w:rsidRDefault="00D27C77" w:rsidP="00D27C77">
      <w:pPr>
        <w:pStyle w:val="BodyText"/>
        <w:keepLines w:val="0"/>
        <w:widowControl/>
        <w:spacing w:before="120"/>
        <w:ind w:left="1440"/>
        <w:jc w:val="both"/>
        <w:rPr>
          <w:i/>
          <w:color w:val="0000FF"/>
          <w:lang w:val="en-US"/>
        </w:rPr>
      </w:pPr>
    </w:p>
    <w:p w:rsidR="00FD06E2" w:rsidRDefault="00FD06E2" w:rsidP="00363B6E">
      <w:pPr>
        <w:pStyle w:val="Heading1"/>
      </w:pPr>
      <w:bookmarkStart w:id="6" w:name="_Toc167699050"/>
      <w:bookmarkStart w:id="7" w:name="_Toc172872219"/>
      <w:r>
        <w:t>Sơ đồ trạng thái</w:t>
      </w:r>
      <w:bookmarkEnd w:id="6"/>
      <w:bookmarkEnd w:id="7"/>
    </w:p>
    <w:p w:rsidR="00FD06E2" w:rsidRPr="00363B6E" w:rsidRDefault="00FD06E2" w:rsidP="00FD06E2">
      <w:pPr>
        <w:pStyle w:val="BodyText"/>
        <w:rPr>
          <w:i/>
          <w:color w:val="0000FF"/>
        </w:rPr>
      </w:pPr>
      <w:r w:rsidRPr="00363B6E">
        <w:rPr>
          <w:i/>
          <w:color w:val="0000FF"/>
        </w:rPr>
        <w:t>Ghi chú: nếu trong đề tài có sơ đồ trạng thái thì trình bày trong phần này. Nếu không, có thể bỏ qua phần này</w:t>
      </w:r>
    </w:p>
    <w:p w:rsidR="00FD06E2" w:rsidRPr="00363B6E" w:rsidRDefault="00FD06E2" w:rsidP="00FD06E2">
      <w:pPr>
        <w:pStyle w:val="BodyText"/>
        <w:rPr>
          <w:i/>
          <w:color w:val="0000FF"/>
        </w:rPr>
      </w:pPr>
      <w:r w:rsidRPr="00363B6E">
        <w:rPr>
          <w:i/>
          <w:color w:val="0000FF"/>
        </w:rPr>
        <w:t>Với mỗi sơ đồ trạng thái: cần vẽ sơ đồ, ghi rõ danh sách các trạng thái và các biến cố hoặc hành động trong sơ đồ</w:t>
      </w:r>
    </w:p>
    <w:sectPr w:rsidR="00FD06E2" w:rsidRPr="00363B6E" w:rsidSect="00746ED1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948" w:rsidRDefault="00B20948">
      <w:r>
        <w:separator/>
      </w:r>
    </w:p>
  </w:endnote>
  <w:endnote w:type="continuationSeparator" w:id="1">
    <w:p w:rsidR="00B20948" w:rsidRDefault="00B209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768"/>
      <w:gridCol w:w="2482"/>
    </w:tblGrid>
    <w:tr w:rsidR="00FD06E2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FD06E2" w:rsidRDefault="00FD06E2" w:rsidP="00565DFE">
          <w:pPr>
            <w:jc w:val="right"/>
          </w:pPr>
          <w:r>
            <w:t xml:space="preserve">Trang </w:t>
          </w:r>
          <w:r w:rsidR="00314E8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314E8F">
            <w:rPr>
              <w:rStyle w:val="PageNumber"/>
            </w:rPr>
            <w:fldChar w:fldCharType="separate"/>
          </w:r>
          <w:r w:rsidR="00BF6FC4">
            <w:rPr>
              <w:rStyle w:val="PageNumber"/>
              <w:noProof/>
            </w:rPr>
            <w:t>7</w:t>
          </w:r>
          <w:r w:rsidR="00314E8F">
            <w:rPr>
              <w:rStyle w:val="PageNumber"/>
            </w:rPr>
            <w:fldChar w:fldCharType="end"/>
          </w:r>
        </w:p>
      </w:tc>
    </w:tr>
  </w:tbl>
  <w:p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948" w:rsidRDefault="00B20948">
      <w:r>
        <w:separator/>
      </w:r>
    </w:p>
  </w:footnote>
  <w:footnote w:type="continuationSeparator" w:id="1">
    <w:p w:rsidR="00B20948" w:rsidRDefault="00B209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ED1" w:rsidRDefault="00314E8F" w:rsidP="00746ED1">
    <w:pPr>
      <w:pStyle w:val="Header"/>
    </w:pPr>
    <w:r>
      <w:rPr>
        <w:noProof/>
        <w:lang w:val="en-US"/>
      </w:rPr>
      <w:pict>
        <v:shape id="Freeform 1" o:spid="_x0000_s4097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<v:fill color2="#1f497d" rotate="t" focus="100%" type="gradient"/>
          <v:shadow color="#8c8682"/>
          <v:path arrowok="t" o:connecttype="custom" o:connectlocs="1183005,0;219162,0;0,10344150;1183005,10344150;1183005,0" o:connectangles="0,0,0,0,0"/>
          <w10:wrap anchorx="page" anchory="page"/>
        </v:shape>
      </w:pict>
    </w:r>
    <w:r w:rsidR="00746ED1"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46ED1" w:rsidRDefault="00746ED1" w:rsidP="00746ED1">
    <w:pPr>
      <w:pStyle w:val="Title"/>
      <w:rPr>
        <w:lang w:val="en-US"/>
      </w:rPr>
    </w:pPr>
  </w:p>
  <w:p w:rsidR="00746ED1" w:rsidRPr="003B1A2B" w:rsidRDefault="00746ED1" w:rsidP="00746ED1">
    <w:pPr>
      <w:rPr>
        <w:lang w:val="en-US"/>
      </w:rPr>
    </w:pPr>
  </w:p>
  <w:p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</w:rPr>
      <w:t>Đồ án môn Phân tích và thiết kế phần mềm</w:t>
    </w:r>
  </w:p>
  <w:p w:rsidR="00746ED1" w:rsidRPr="0040293A" w:rsidRDefault="00746ED1" w:rsidP="00746ED1">
    <w:pPr>
      <w:pStyle w:val="Header"/>
      <w:rPr>
        <w:rFonts w:eastAsia="Tahoma"/>
      </w:rPr>
    </w:pPr>
  </w:p>
  <w:p w:rsidR="00FB6741" w:rsidRPr="00746ED1" w:rsidRDefault="00FB6741" w:rsidP="00746E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/>
    </w:tblPr>
    <w:tblGrid>
      <w:gridCol w:w="6623"/>
      <w:gridCol w:w="2620"/>
    </w:tblGrid>
    <w:tr w:rsidR="00FD06E2" w:rsidTr="00746ED1">
      <w:tc>
        <w:tcPr>
          <w:tcW w:w="6623" w:type="dxa"/>
        </w:tcPr>
        <w:p w:rsidR="00FD06E2" w:rsidRPr="003548A8" w:rsidRDefault="00746ED1" w:rsidP="00565DF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&lt;</w:t>
          </w:r>
          <w:r w:rsidR="00FD06E2" w:rsidRPr="003548A8">
            <w:rPr>
              <w:color w:val="0000FF"/>
              <w:lang w:val="en-US"/>
            </w:rPr>
            <w:t>Tên đề tài</w:t>
          </w:r>
          <w:r>
            <w:rPr>
              <w:color w:val="0000FF"/>
              <w:lang w:val="en-US"/>
            </w:rPr>
            <w:t>&gt;</w:t>
          </w:r>
        </w:p>
      </w:tc>
      <w:tc>
        <w:tcPr>
          <w:tcW w:w="2620" w:type="dxa"/>
        </w:tcPr>
        <w:p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746ED1" w:rsidRPr="00746ED1">
            <w:rPr>
              <w:color w:val="0000FF"/>
              <w:lang w:val="en-US"/>
            </w:rPr>
            <w:t>&lt;</w:t>
          </w:r>
          <w:r w:rsidRPr="003548A8">
            <w:rPr>
              <w:color w:val="0000FF"/>
              <w:lang w:val="en-US"/>
            </w:rPr>
            <w:t>x.y</w:t>
          </w:r>
          <w:r w:rsidR="00746ED1">
            <w:rPr>
              <w:color w:val="0000FF"/>
              <w:lang w:val="en-US"/>
            </w:rPr>
            <w:t>&gt;</w:t>
          </w:r>
        </w:p>
      </w:tc>
    </w:tr>
    <w:tr w:rsidR="00FD06E2" w:rsidTr="00746ED1">
      <w:trPr>
        <w:trHeight w:val="130"/>
      </w:trPr>
      <w:tc>
        <w:tcPr>
          <w:tcW w:w="6623" w:type="dxa"/>
        </w:tcPr>
        <w:p w:rsidR="00FD06E2" w:rsidRPr="00FD06E2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746ED1" w:rsidRPr="00746ED1">
            <w:rPr>
              <w:color w:val="0000FF"/>
              <w:lang w:val="en-US"/>
            </w:rPr>
            <w:t>&lt;</w:t>
          </w:r>
          <w:r w:rsidRPr="003548A8">
            <w:rPr>
              <w:color w:val="0000FF"/>
              <w:lang w:val="en-US"/>
            </w:rPr>
            <w:t>dd/mm/yyyy</w:t>
          </w:r>
          <w:r w:rsidR="00746ED1">
            <w:rPr>
              <w:color w:val="0000FF"/>
              <w:lang w:val="en-US"/>
            </w:rPr>
            <w:t>&gt;</w:t>
          </w:r>
        </w:p>
      </w:tc>
    </w:tr>
  </w:tbl>
  <w:p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7A1DE8"/>
    <w:rsid w:val="000039C3"/>
    <w:rsid w:val="00024DF0"/>
    <w:rsid w:val="000A272D"/>
    <w:rsid w:val="000C0CA8"/>
    <w:rsid w:val="00112A79"/>
    <w:rsid w:val="00181EC1"/>
    <w:rsid w:val="001A3901"/>
    <w:rsid w:val="001A6914"/>
    <w:rsid w:val="001E3267"/>
    <w:rsid w:val="001E6A29"/>
    <w:rsid w:val="00213B43"/>
    <w:rsid w:val="002B6E29"/>
    <w:rsid w:val="00314E8F"/>
    <w:rsid w:val="00362991"/>
    <w:rsid w:val="00363B6E"/>
    <w:rsid w:val="0037628A"/>
    <w:rsid w:val="003B6D89"/>
    <w:rsid w:val="00402D47"/>
    <w:rsid w:val="004540F1"/>
    <w:rsid w:val="004A6BB7"/>
    <w:rsid w:val="004B20F1"/>
    <w:rsid w:val="004B7CC9"/>
    <w:rsid w:val="00536279"/>
    <w:rsid w:val="005439AE"/>
    <w:rsid w:val="00562E67"/>
    <w:rsid w:val="00565DFE"/>
    <w:rsid w:val="0057432C"/>
    <w:rsid w:val="005861F8"/>
    <w:rsid w:val="005A02B6"/>
    <w:rsid w:val="005E2817"/>
    <w:rsid w:val="005F3F51"/>
    <w:rsid w:val="00681CD0"/>
    <w:rsid w:val="00741CC4"/>
    <w:rsid w:val="00746ED1"/>
    <w:rsid w:val="00751440"/>
    <w:rsid w:val="007A1DE8"/>
    <w:rsid w:val="007A62EF"/>
    <w:rsid w:val="00801B44"/>
    <w:rsid w:val="00815C9A"/>
    <w:rsid w:val="00837D28"/>
    <w:rsid w:val="008658FE"/>
    <w:rsid w:val="008B41ED"/>
    <w:rsid w:val="008F22E3"/>
    <w:rsid w:val="008F7BA1"/>
    <w:rsid w:val="00976D26"/>
    <w:rsid w:val="009B09D0"/>
    <w:rsid w:val="009C071E"/>
    <w:rsid w:val="00A122CE"/>
    <w:rsid w:val="00A70434"/>
    <w:rsid w:val="00AA30A6"/>
    <w:rsid w:val="00AA49C3"/>
    <w:rsid w:val="00B20948"/>
    <w:rsid w:val="00B62132"/>
    <w:rsid w:val="00B9220E"/>
    <w:rsid w:val="00BD1F8A"/>
    <w:rsid w:val="00BF6FC4"/>
    <w:rsid w:val="00C107A7"/>
    <w:rsid w:val="00C122ED"/>
    <w:rsid w:val="00C161AA"/>
    <w:rsid w:val="00C929D6"/>
    <w:rsid w:val="00CE7D5B"/>
    <w:rsid w:val="00D06F27"/>
    <w:rsid w:val="00D104AC"/>
    <w:rsid w:val="00D24E39"/>
    <w:rsid w:val="00D27C77"/>
    <w:rsid w:val="00D52AFF"/>
    <w:rsid w:val="00DA2A6D"/>
    <w:rsid w:val="00E85E5E"/>
    <w:rsid w:val="00EC19BF"/>
    <w:rsid w:val="00ED3427"/>
    <w:rsid w:val="00F22516"/>
    <w:rsid w:val="00F66431"/>
    <w:rsid w:val="00FB6741"/>
    <w:rsid w:val="00FD06E2"/>
    <w:rsid w:val="00FE5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rsid w:val="00314E8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314E8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314E8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14E8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14E8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14E8F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314E8F"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314E8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314E8F"/>
    <w:pPr>
      <w:ind w:left="900" w:hanging="900"/>
    </w:pPr>
  </w:style>
  <w:style w:type="paragraph" w:styleId="TOC1">
    <w:name w:val="toc 1"/>
    <w:basedOn w:val="Normal"/>
    <w:next w:val="Normal"/>
    <w:semiHidden/>
    <w:rsid w:val="00314E8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314E8F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314E8F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314E8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14E8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4E8F"/>
  </w:style>
  <w:style w:type="paragraph" w:customStyle="1" w:styleId="Bullet2">
    <w:name w:val="Bullet2"/>
    <w:basedOn w:val="Normal"/>
    <w:rsid w:val="00314E8F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314E8F"/>
    <w:pPr>
      <w:spacing w:before="80"/>
      <w:jc w:val="both"/>
    </w:pPr>
  </w:style>
  <w:style w:type="paragraph" w:customStyle="1" w:styleId="Tabletext">
    <w:name w:val="Tabletext"/>
    <w:basedOn w:val="Normal"/>
    <w:rsid w:val="00314E8F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rsid w:val="00314E8F"/>
    <w:pPr>
      <w:ind w:left="1530"/>
    </w:pPr>
  </w:style>
  <w:style w:type="paragraph" w:customStyle="1" w:styleId="Bullet1">
    <w:name w:val="Bullet1"/>
    <w:basedOn w:val="Normal"/>
    <w:rsid w:val="00314E8F"/>
    <w:pPr>
      <w:ind w:left="720" w:hanging="432"/>
    </w:pPr>
  </w:style>
  <w:style w:type="character" w:styleId="FootnoteReference">
    <w:name w:val="footnote reference"/>
    <w:basedOn w:val="DefaultParagraphFont"/>
    <w:semiHidden/>
    <w:rsid w:val="00314E8F"/>
    <w:rPr>
      <w:sz w:val="20"/>
      <w:vertAlign w:val="superscript"/>
    </w:rPr>
  </w:style>
  <w:style w:type="paragraph" w:styleId="FootnoteText">
    <w:name w:val="footnote text"/>
    <w:basedOn w:val="Normal"/>
    <w:semiHidden/>
    <w:rsid w:val="00314E8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314E8F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rsid w:val="00314E8F"/>
    <w:pPr>
      <w:ind w:left="2250"/>
    </w:pPr>
  </w:style>
  <w:style w:type="paragraph" w:styleId="TOC4">
    <w:name w:val="toc 4"/>
    <w:basedOn w:val="Normal"/>
    <w:next w:val="Normal"/>
    <w:semiHidden/>
    <w:rsid w:val="00314E8F"/>
    <w:pPr>
      <w:ind w:left="600"/>
    </w:pPr>
  </w:style>
  <w:style w:type="paragraph" w:styleId="TOC5">
    <w:name w:val="toc 5"/>
    <w:basedOn w:val="Normal"/>
    <w:next w:val="Normal"/>
    <w:semiHidden/>
    <w:rsid w:val="00314E8F"/>
    <w:pPr>
      <w:ind w:left="800"/>
    </w:pPr>
  </w:style>
  <w:style w:type="paragraph" w:styleId="TOC6">
    <w:name w:val="toc 6"/>
    <w:basedOn w:val="Normal"/>
    <w:next w:val="Normal"/>
    <w:semiHidden/>
    <w:rsid w:val="00314E8F"/>
    <w:pPr>
      <w:ind w:left="1000"/>
    </w:pPr>
  </w:style>
  <w:style w:type="paragraph" w:styleId="TOC7">
    <w:name w:val="toc 7"/>
    <w:basedOn w:val="Normal"/>
    <w:next w:val="Normal"/>
    <w:semiHidden/>
    <w:rsid w:val="00314E8F"/>
    <w:pPr>
      <w:ind w:left="1200"/>
    </w:pPr>
  </w:style>
  <w:style w:type="paragraph" w:styleId="TOC8">
    <w:name w:val="toc 8"/>
    <w:basedOn w:val="Normal"/>
    <w:next w:val="Normal"/>
    <w:semiHidden/>
    <w:rsid w:val="00314E8F"/>
    <w:pPr>
      <w:ind w:left="1400"/>
    </w:pPr>
  </w:style>
  <w:style w:type="paragraph" w:styleId="TOC9">
    <w:name w:val="toc 9"/>
    <w:basedOn w:val="Normal"/>
    <w:next w:val="Normal"/>
    <w:semiHidden/>
    <w:rsid w:val="00314E8F"/>
    <w:pPr>
      <w:ind w:left="1600"/>
    </w:pPr>
  </w:style>
  <w:style w:type="paragraph" w:styleId="BodyText2">
    <w:name w:val="Body Text 2"/>
    <w:basedOn w:val="Normal"/>
    <w:rsid w:val="00314E8F"/>
    <w:pPr>
      <w:widowControl/>
    </w:pPr>
    <w:rPr>
      <w:snapToGrid w:val="0"/>
      <w:sz w:val="28"/>
    </w:rPr>
  </w:style>
  <w:style w:type="paragraph" w:styleId="BodyText3">
    <w:name w:val="Body Text 3"/>
    <w:basedOn w:val="Normal"/>
    <w:rsid w:val="00314E8F"/>
    <w:pPr>
      <w:widowControl/>
    </w:pPr>
    <w:rPr>
      <w:snapToGrid w:val="0"/>
    </w:rPr>
  </w:style>
  <w:style w:type="paragraph" w:customStyle="1" w:styleId="ToDoItem">
    <w:name w:val="To Do Item"/>
    <w:basedOn w:val="Normal"/>
    <w:rsid w:val="00314E8F"/>
    <w:pPr>
      <w:numPr>
        <w:numId w:val="5"/>
      </w:numPr>
    </w:pPr>
  </w:style>
  <w:style w:type="character" w:customStyle="1" w:styleId="SoDAField">
    <w:name w:val="SoDA Field"/>
    <w:basedOn w:val="DefaultParagraphFont"/>
    <w:rsid w:val="00314E8F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9AB71-DB3C-48AB-92D2-011294F55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75</TotalTime>
  <Pages>8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5445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TU</cp:lastModifiedBy>
  <cp:revision>19</cp:revision>
  <cp:lastPrinted>2013-12-07T15:57:00Z</cp:lastPrinted>
  <dcterms:created xsi:type="dcterms:W3CDTF">2015-12-26T02:18:00Z</dcterms:created>
  <dcterms:modified xsi:type="dcterms:W3CDTF">2015-12-26T03:32:00Z</dcterms:modified>
</cp:coreProperties>
</file>